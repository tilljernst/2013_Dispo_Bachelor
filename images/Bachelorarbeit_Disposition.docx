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F0BF4" w14:textId="77777777" w:rsidR="003D589D" w:rsidRPr="002E7AE0" w:rsidRDefault="003D589D" w:rsidP="003D589D">
      <w:pPr>
        <w:pStyle w:val="Kopfzeile"/>
        <w:tabs>
          <w:tab w:val="clear" w:pos="4536"/>
          <w:tab w:val="clear" w:pos="9072"/>
          <w:tab w:val="left" w:pos="720"/>
        </w:tabs>
        <w:rPr>
          <w:rFonts w:ascii="Arial" w:hAnsi="Arial" w:cs="Arial"/>
          <w:b/>
          <w:kern w:val="144"/>
          <w:sz w:val="22"/>
        </w:rPr>
      </w:pPr>
      <w:r>
        <w:rPr>
          <w:rFonts w:ascii="Arial" w:hAnsi="Arial" w:cs="Arial"/>
          <w:b/>
          <w:kern w:val="144"/>
          <w:sz w:val="22"/>
        </w:rPr>
        <w:t>Disposition Bachelorarbeit</w:t>
      </w:r>
    </w:p>
    <w:p w14:paraId="149A8DE6" w14:textId="77777777" w:rsidR="00DE1097" w:rsidRDefault="00E2390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>Modul AF2 Bachelorarbeit 1</w:t>
      </w:r>
    </w:p>
    <w:p w14:paraId="08426695" w14:textId="77777777" w:rsidR="00DE1097" w:rsidRDefault="00DE1097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7666142E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Name / Vorname: </w:t>
      </w:r>
      <w:r w:rsidR="00A11B97">
        <w:rPr>
          <w:rFonts w:ascii="Arial" w:hAnsi="Arial" w:cs="Arial"/>
        </w:rPr>
        <w:t>Till J. Ernst</w:t>
      </w:r>
    </w:p>
    <w:p w14:paraId="45210F70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205A16BA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3B26ABA5" w14:textId="77777777" w:rsidR="00513E2C" w:rsidRDefault="00513E2C" w:rsidP="00513E2C">
      <w:pPr>
        <w:tabs>
          <w:tab w:val="left" w:pos="4536"/>
        </w:tabs>
        <w:rPr>
          <w:rFonts w:ascii="Arial" w:hAnsi="Arial" w:cs="Arial"/>
        </w:rPr>
      </w:pPr>
      <w:r>
        <w:rPr>
          <w:rFonts w:ascii="Arial" w:hAnsi="Arial" w:cs="Arial"/>
        </w:rPr>
        <w:t>Vertiefungsrichtung</w:t>
      </w:r>
      <w:r w:rsidRPr="00AD543E">
        <w:rPr>
          <w:rFonts w:ascii="Arial" w:hAnsi="Arial" w:cs="Arial"/>
        </w:rPr>
        <w:t>:</w:t>
      </w:r>
      <w:r w:rsidR="00A11B97">
        <w:rPr>
          <w:rFonts w:ascii="Arial" w:hAnsi="Arial" w:cs="Arial"/>
        </w:rPr>
        <w:t xml:space="preserve"> klinisch</w:t>
      </w:r>
    </w:p>
    <w:p w14:paraId="5593BD1F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1FCB227C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4EF6A8D1" w14:textId="77777777" w:rsidR="00513E2C" w:rsidRPr="00772DDC" w:rsidRDefault="00513E2C" w:rsidP="00513E2C">
      <w:pPr>
        <w:ind w:left="3261" w:hanging="3261"/>
      </w:pPr>
      <w:r>
        <w:rPr>
          <w:rFonts w:ascii="Arial" w:hAnsi="Arial" w:cs="Arial"/>
        </w:rPr>
        <w:t xml:space="preserve">Studienjahrgang: </w:t>
      </w:r>
      <w:r w:rsidR="00A11B97">
        <w:rPr>
          <w:rFonts w:ascii="Arial" w:hAnsi="Arial" w:cs="Arial"/>
        </w:rPr>
        <w:t>TZ10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51B43">
        <w:rPr>
          <w:color w:val="000000"/>
        </w:rPr>
        <w:sym w:font="Wingdings" w:char="F06F"/>
      </w:r>
      <w:r>
        <w:t xml:space="preserve">   </w:t>
      </w:r>
      <w:r>
        <w:rPr>
          <w:rFonts w:ascii="Arial" w:hAnsi="Arial" w:cs="Arial"/>
        </w:rPr>
        <w:t xml:space="preserve">Vollzeit / </w:t>
      </w:r>
      <w:r w:rsidR="00A11B97" w:rsidRPr="00870703">
        <w:rPr>
          <w:rFonts w:ascii="Wingdings" w:hAnsi="Wingdings"/>
          <w:color w:val="000000"/>
        </w:rPr>
        <w:t></w:t>
      </w:r>
      <w:r>
        <w:t xml:space="preserve">  </w:t>
      </w:r>
      <w:r>
        <w:rPr>
          <w:rFonts w:ascii="Arial" w:hAnsi="Arial" w:cs="Arial"/>
        </w:rPr>
        <w:t>Teilzeit (bitte ankreuzen)</w:t>
      </w:r>
    </w:p>
    <w:p w14:paraId="67B7357C" w14:textId="77777777" w:rsidR="00513E2C" w:rsidRDefault="00513E2C" w:rsidP="00513E2C">
      <w:pPr>
        <w:tabs>
          <w:tab w:val="right" w:leader="underscore" w:pos="2268"/>
        </w:tabs>
        <w:spacing w:line="280" w:lineRule="exact"/>
        <w:rPr>
          <w:rFonts w:ascii="Arial" w:hAnsi="Arial" w:cs="Arial"/>
        </w:rPr>
      </w:pPr>
    </w:p>
    <w:p w14:paraId="7A8BD4E6" w14:textId="77777777" w:rsidR="00513E2C" w:rsidRDefault="00513E2C" w:rsidP="00513E2C">
      <w:pPr>
        <w:tabs>
          <w:tab w:val="left" w:pos="4536"/>
        </w:tabs>
        <w:rPr>
          <w:rFonts w:ascii="Arial" w:hAnsi="Arial" w:cs="Arial"/>
        </w:rPr>
      </w:pPr>
    </w:p>
    <w:p w14:paraId="6173693F" w14:textId="44BA9DFD" w:rsidR="00A11B97" w:rsidRDefault="00513E2C" w:rsidP="00A11B97">
      <w:pPr>
        <w:tabs>
          <w:tab w:val="right" w:leader="underscore" w:pos="2268"/>
        </w:tabs>
        <w:rPr>
          <w:rFonts w:ascii="Arial" w:hAnsi="Arial" w:cs="Arial"/>
        </w:rPr>
      </w:pPr>
      <w:r w:rsidRPr="00AD543E">
        <w:rPr>
          <w:rFonts w:ascii="Arial" w:hAnsi="Arial" w:cs="Arial"/>
        </w:rPr>
        <w:t>Titel / Thema:</w:t>
      </w:r>
      <w:r>
        <w:rPr>
          <w:rFonts w:ascii="Arial" w:hAnsi="Arial" w:cs="Arial"/>
        </w:rPr>
        <w:t xml:space="preserve"> </w:t>
      </w:r>
      <w:r w:rsidR="00A11B97">
        <w:rPr>
          <w:rFonts w:ascii="Arial" w:hAnsi="Arial" w:cs="Arial"/>
        </w:rPr>
        <w:t xml:space="preserve"> </w:t>
      </w:r>
      <w:r w:rsidR="00C35925" w:rsidRPr="00C35925">
        <w:rPr>
          <w:rFonts w:ascii="Arial" w:hAnsi="Arial" w:cs="Arial"/>
        </w:rPr>
        <w:t>Hat Multitasking einen Einfluss auf das eigene Glück? Auswirkung von Medien-Multitasking auf das subjektive Wohlbefinden von Studenten</w:t>
      </w:r>
      <w:bookmarkStart w:id="0" w:name="_GoBack"/>
      <w:bookmarkEnd w:id="0"/>
    </w:p>
    <w:p w14:paraId="23999318" w14:textId="77777777" w:rsidR="00513E2C" w:rsidRDefault="00513E2C" w:rsidP="00513E2C">
      <w:pPr>
        <w:tabs>
          <w:tab w:val="left" w:pos="4536"/>
        </w:tabs>
        <w:rPr>
          <w:rFonts w:ascii="Arial" w:hAnsi="Arial" w:cs="Arial"/>
        </w:rPr>
      </w:pPr>
    </w:p>
    <w:p w14:paraId="55ACC733" w14:textId="77777777" w:rsidR="00513E2C" w:rsidRDefault="00513E2C" w:rsidP="002A5BB2">
      <w:pPr>
        <w:pStyle w:val="Kopfzeile"/>
        <w:tabs>
          <w:tab w:val="clear" w:pos="4536"/>
          <w:tab w:val="clear" w:pos="9072"/>
          <w:tab w:val="left" w:pos="720"/>
        </w:tabs>
        <w:spacing w:before="240"/>
        <w:rPr>
          <w:rFonts w:ascii="Arial" w:hAnsi="Arial" w:cs="Arial"/>
        </w:rPr>
      </w:pPr>
      <w:r>
        <w:rPr>
          <w:color w:val="000000"/>
        </w:rPr>
        <w:br/>
      </w:r>
      <w:r w:rsidR="00A11B97" w:rsidRPr="00870703">
        <w:rPr>
          <w:rFonts w:ascii="Wingdings" w:hAnsi="Wingdings"/>
          <w:color w:val="000000"/>
        </w:rPr>
        <w:t></w:t>
      </w:r>
      <w:r w:rsidR="00A11B97">
        <w:t xml:space="preserve"> </w:t>
      </w:r>
      <w:r>
        <w:t xml:space="preserve">  </w:t>
      </w:r>
      <w:r>
        <w:rPr>
          <w:rFonts w:ascii="Arial" w:hAnsi="Arial" w:cs="Arial"/>
        </w:rPr>
        <w:t xml:space="preserve">Einzelarbeit           </w:t>
      </w:r>
      <w:r w:rsidRPr="00E51B43">
        <w:rPr>
          <w:color w:val="000000"/>
        </w:rPr>
        <w:sym w:font="Wingdings" w:char="F06F"/>
      </w:r>
      <w:r>
        <w:t xml:space="preserve">  </w:t>
      </w:r>
      <w:r>
        <w:rPr>
          <w:rFonts w:ascii="Arial" w:hAnsi="Arial" w:cs="Arial"/>
        </w:rPr>
        <w:t>Zweierarbeit</w:t>
      </w:r>
      <w:r w:rsidR="0085255F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  (bitte ankreuzen)</w:t>
      </w:r>
    </w:p>
    <w:p w14:paraId="6062D44E" w14:textId="77777777" w:rsidR="00CD4607" w:rsidRDefault="000D50F4" w:rsidP="002A5BB2">
      <w:pPr>
        <w:pStyle w:val="Kopfzeile"/>
        <w:tabs>
          <w:tab w:val="clear" w:pos="4536"/>
          <w:tab w:val="clear" w:pos="9072"/>
          <w:tab w:val="left" w:pos="720"/>
        </w:tabs>
        <w:spacing w:before="240"/>
        <w:rPr>
          <w:rFonts w:ascii="Arial" w:hAnsi="Arial" w:cs="Arial"/>
          <w:kern w:val="144"/>
        </w:rPr>
      </w:pPr>
      <w:r>
        <w:rPr>
          <w:rFonts w:ascii="Arial" w:hAnsi="Arial" w:cs="Arial"/>
          <w:kern w:val="144"/>
        </w:rPr>
        <w:br/>
      </w:r>
    </w:p>
    <w:tbl>
      <w:tblPr>
        <w:tblW w:w="92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748"/>
        <w:gridCol w:w="1512"/>
        <w:gridCol w:w="3199"/>
      </w:tblGrid>
      <w:tr w:rsidR="001D424C" w:rsidRPr="004A3672" w14:paraId="276C580B" w14:textId="77777777" w:rsidTr="00513E2C">
        <w:trPr>
          <w:cantSplit/>
        </w:trPr>
        <w:tc>
          <w:tcPr>
            <w:tcW w:w="4512" w:type="dxa"/>
            <w:gridSpan w:val="2"/>
          </w:tcPr>
          <w:p w14:paraId="4A7799F0" w14:textId="77777777" w:rsidR="001D424C" w:rsidRPr="00C40F12" w:rsidRDefault="00513E2C" w:rsidP="009679F9">
            <w:pPr>
              <w:tabs>
                <w:tab w:val="right" w:leader="underscore" w:pos="226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ReferentIn</w:t>
            </w:r>
            <w:r w:rsidR="001D424C" w:rsidRPr="00C40F12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br/>
            </w:r>
          </w:p>
        </w:tc>
        <w:tc>
          <w:tcPr>
            <w:tcW w:w="4711" w:type="dxa"/>
            <w:gridSpan w:val="2"/>
          </w:tcPr>
          <w:p w14:paraId="695971B7" w14:textId="77777777" w:rsidR="001D424C" w:rsidRPr="004A3672" w:rsidRDefault="001D424C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  <w:tr w:rsidR="00EA582C" w:rsidRPr="004A3672" w14:paraId="4A1F69E4" w14:textId="77777777" w:rsidTr="00513E2C">
        <w:trPr>
          <w:trHeight w:hRule="exact" w:val="284"/>
        </w:trPr>
        <w:tc>
          <w:tcPr>
            <w:tcW w:w="2764" w:type="dxa"/>
            <w:vAlign w:val="bottom"/>
          </w:tcPr>
          <w:p w14:paraId="027A5A51" w14:textId="77777777" w:rsidR="00EA582C" w:rsidRPr="00513E2C" w:rsidRDefault="00EA582C" w:rsidP="00A11B97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 w:rsidRPr="00513E2C">
              <w:rPr>
                <w:rFonts w:ascii="Arial" w:hAnsi="Arial" w:cs="Arial"/>
              </w:rPr>
              <w:t>Name</w:t>
            </w:r>
            <w:r w:rsidR="00513E2C">
              <w:rPr>
                <w:rFonts w:ascii="Arial" w:hAnsi="Arial" w:cs="Arial"/>
              </w:rPr>
              <w:t>:</w:t>
            </w:r>
            <w:r w:rsidR="00A11B97">
              <w:rPr>
                <w:rFonts w:ascii="Arial" w:hAnsi="Arial" w:cs="Arial"/>
              </w:rPr>
              <w:t xml:space="preserve"> </w:t>
            </w:r>
            <w:r w:rsidR="00A11B97" w:rsidRPr="00A11B97">
              <w:rPr>
                <w:rFonts w:ascii="Arial" w:hAnsi="Arial" w:cs="Arial"/>
              </w:rPr>
              <w:t>Süss</w:t>
            </w:r>
          </w:p>
        </w:tc>
        <w:tc>
          <w:tcPr>
            <w:tcW w:w="3260" w:type="dxa"/>
            <w:gridSpan w:val="2"/>
            <w:vAlign w:val="bottom"/>
          </w:tcPr>
          <w:p w14:paraId="2AE7915F" w14:textId="77777777" w:rsidR="00EA582C" w:rsidRPr="00513E2C" w:rsidRDefault="00231294" w:rsidP="00231294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 w:rsidR="00EA582C" w:rsidRPr="00513E2C">
              <w:rPr>
                <w:rFonts w:ascii="Arial" w:hAnsi="Arial" w:cs="Arial"/>
              </w:rPr>
              <w:t>Vorname</w:t>
            </w:r>
            <w:r w:rsidR="00513E2C">
              <w:rPr>
                <w:rFonts w:ascii="Arial" w:hAnsi="Arial" w:cs="Arial"/>
              </w:rPr>
              <w:t>:</w:t>
            </w:r>
            <w:r w:rsidR="00A11B97">
              <w:rPr>
                <w:rFonts w:ascii="Arial" w:hAnsi="Arial" w:cs="Arial"/>
              </w:rPr>
              <w:t xml:space="preserve"> </w:t>
            </w:r>
            <w:r w:rsidR="00A11B97" w:rsidRPr="00A11B97">
              <w:rPr>
                <w:rFonts w:ascii="Arial" w:hAnsi="Arial" w:cs="Arial"/>
              </w:rPr>
              <w:t>Daniel</w:t>
            </w:r>
          </w:p>
        </w:tc>
        <w:tc>
          <w:tcPr>
            <w:tcW w:w="3199" w:type="dxa"/>
            <w:vAlign w:val="bottom"/>
          </w:tcPr>
          <w:p w14:paraId="10C0A8FB" w14:textId="1598629B" w:rsidR="00EA582C" w:rsidRPr="00513E2C" w:rsidRDefault="00EA582C" w:rsidP="00EA582C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 w:rsidRPr="00513E2C">
              <w:rPr>
                <w:rFonts w:ascii="Arial" w:hAnsi="Arial" w:cs="Arial"/>
              </w:rPr>
              <w:t>Titel</w:t>
            </w:r>
            <w:r w:rsidR="00513E2C">
              <w:rPr>
                <w:rFonts w:ascii="Arial" w:hAnsi="Arial" w:cs="Arial"/>
              </w:rPr>
              <w:t xml:space="preserve">: </w:t>
            </w:r>
            <w:r w:rsidR="00A11B97" w:rsidRPr="00A11B97">
              <w:rPr>
                <w:rFonts w:ascii="Arial" w:hAnsi="Arial" w:cs="Arial"/>
              </w:rPr>
              <w:t>Prof. Dr. phil. habil.</w:t>
            </w:r>
          </w:p>
        </w:tc>
      </w:tr>
      <w:tr w:rsidR="00443056" w:rsidRPr="004A3672" w14:paraId="76B92E89" w14:textId="77777777" w:rsidTr="00513E2C">
        <w:tc>
          <w:tcPr>
            <w:tcW w:w="2764" w:type="dxa"/>
          </w:tcPr>
          <w:p w14:paraId="322E3F53" w14:textId="77777777" w:rsidR="00443056" w:rsidRPr="00513E2C" w:rsidRDefault="00443056" w:rsidP="000A72D2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</w:tc>
        <w:tc>
          <w:tcPr>
            <w:tcW w:w="3260" w:type="dxa"/>
            <w:gridSpan w:val="2"/>
          </w:tcPr>
          <w:p w14:paraId="3340116B" w14:textId="77777777" w:rsidR="00443056" w:rsidRPr="00513E2C" w:rsidRDefault="00443056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  <w:tc>
          <w:tcPr>
            <w:tcW w:w="3199" w:type="dxa"/>
          </w:tcPr>
          <w:p w14:paraId="3BE90D8A" w14:textId="77777777" w:rsidR="00443056" w:rsidRPr="004A3672" w:rsidRDefault="00443056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  <w:tr w:rsidR="00C40F12" w:rsidRPr="004A3672" w14:paraId="3023EA70" w14:textId="77777777" w:rsidTr="00513E2C">
        <w:trPr>
          <w:trHeight w:hRule="exact" w:val="397"/>
        </w:trPr>
        <w:tc>
          <w:tcPr>
            <w:tcW w:w="4512" w:type="dxa"/>
            <w:gridSpan w:val="2"/>
          </w:tcPr>
          <w:p w14:paraId="393B41F2" w14:textId="77777777" w:rsidR="00A11B97" w:rsidRPr="00A11B97" w:rsidRDefault="0085255F" w:rsidP="00A11B97">
            <w:pPr>
              <w:shd w:val="clear" w:color="auto" w:fill="FFFFFF"/>
              <w:rPr>
                <w:color w:val="222222"/>
                <w:sz w:val="24"/>
                <w:szCs w:val="24"/>
                <w:lang w:val="de-DE" w:eastAsia="de-DE"/>
              </w:rPr>
            </w:pPr>
            <w:r>
              <w:rPr>
                <w:rFonts w:ascii="Arial" w:hAnsi="Arial" w:cs="Arial"/>
              </w:rPr>
              <w:t>A</w:t>
            </w:r>
            <w:r w:rsidR="00C40F12" w:rsidRPr="00513E2C">
              <w:rPr>
                <w:rFonts w:ascii="Arial" w:hAnsi="Arial" w:cs="Arial"/>
              </w:rPr>
              <w:t>dresse</w:t>
            </w:r>
            <w:r w:rsidR="00513E2C">
              <w:rPr>
                <w:rFonts w:ascii="Arial" w:hAnsi="Arial" w:cs="Arial"/>
              </w:rPr>
              <w:t xml:space="preserve">: </w:t>
            </w:r>
            <w:r w:rsidR="00A11B97">
              <w:rPr>
                <w:rFonts w:ascii="Arial" w:hAnsi="Arial" w:cs="Arial"/>
              </w:rPr>
              <w:t xml:space="preserve"> </w:t>
            </w:r>
            <w:proofErr w:type="spellStart"/>
            <w:r w:rsidR="00A11B97" w:rsidRPr="00A11B97">
              <w:rPr>
                <w:rFonts w:ascii="Arial" w:hAnsi="Arial" w:cs="Arial"/>
              </w:rPr>
              <w:t>Minervastrasse</w:t>
            </w:r>
            <w:proofErr w:type="spellEnd"/>
            <w:r w:rsidR="00A11B97" w:rsidRPr="00A11B97">
              <w:rPr>
                <w:rFonts w:ascii="Arial" w:hAnsi="Arial" w:cs="Arial"/>
              </w:rPr>
              <w:t xml:space="preserve"> 30</w:t>
            </w:r>
            <w:r w:rsidR="00A11B97">
              <w:rPr>
                <w:rFonts w:ascii="Arial" w:hAnsi="Arial" w:cs="Arial"/>
              </w:rPr>
              <w:t xml:space="preserve"> / </w:t>
            </w:r>
            <w:r w:rsidR="00A11B97" w:rsidRPr="00A11B97">
              <w:rPr>
                <w:rFonts w:ascii="Arial" w:hAnsi="Arial" w:cs="Arial"/>
              </w:rPr>
              <w:t>CH-</w:t>
            </w:r>
            <w:r w:rsidR="00A11B97">
              <w:rPr>
                <w:rFonts w:ascii="Arial" w:hAnsi="Arial" w:cs="Arial"/>
              </w:rPr>
              <w:t>8</w:t>
            </w:r>
            <w:r w:rsidR="00A11B97" w:rsidRPr="00A11B97">
              <w:rPr>
                <w:rFonts w:ascii="Arial" w:hAnsi="Arial" w:cs="Arial"/>
              </w:rPr>
              <w:t>032 Zürich</w:t>
            </w:r>
          </w:p>
          <w:p w14:paraId="315DA447" w14:textId="77777777" w:rsidR="00C40F12" w:rsidRPr="00513E2C" w:rsidRDefault="00C40F12" w:rsidP="000A72D2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  <w:p w14:paraId="7073F695" w14:textId="77777777" w:rsidR="00C40F12" w:rsidRPr="00513E2C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  <w:p w14:paraId="2BC79436" w14:textId="77777777" w:rsidR="00C40F12" w:rsidRPr="00513E2C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  <w:tc>
          <w:tcPr>
            <w:tcW w:w="4711" w:type="dxa"/>
            <w:gridSpan w:val="2"/>
          </w:tcPr>
          <w:p w14:paraId="228DAC9E" w14:textId="77777777" w:rsidR="00C40F12" w:rsidRPr="004A3672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  <w:tr w:rsidR="00C40F12" w:rsidRPr="004A3672" w14:paraId="4D615D9A" w14:textId="77777777" w:rsidTr="00513E2C">
        <w:tc>
          <w:tcPr>
            <w:tcW w:w="4512" w:type="dxa"/>
            <w:gridSpan w:val="2"/>
          </w:tcPr>
          <w:p w14:paraId="6CE597A3" w14:textId="77777777" w:rsidR="00FD1065" w:rsidRPr="00513E2C" w:rsidRDefault="00FD1065" w:rsidP="0098618F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  <w:p w14:paraId="3EF736F6" w14:textId="77777777" w:rsidR="00C40F12" w:rsidRPr="00A11B97" w:rsidRDefault="00513E2C" w:rsidP="00A11B97">
            <w:pPr>
              <w:rPr>
                <w:rFonts w:ascii="Times" w:hAnsi="Times"/>
                <w:lang w:val="de-DE" w:eastAsia="de-DE"/>
              </w:rPr>
            </w:pPr>
            <w:r>
              <w:rPr>
                <w:rFonts w:ascii="Arial" w:hAnsi="Arial" w:cs="Arial"/>
              </w:rPr>
              <w:t xml:space="preserve">E-Mail: </w:t>
            </w:r>
            <w:r w:rsidR="00A11B97" w:rsidRPr="00A11B97">
              <w:rPr>
                <w:rFonts w:ascii="Times" w:hAnsi="Times"/>
                <w:lang w:val="de-DE" w:eastAsia="de-DE"/>
              </w:rPr>
              <w:fldChar w:fldCharType="begin"/>
            </w:r>
            <w:r w:rsidR="00A11B97" w:rsidRPr="00A11B97">
              <w:rPr>
                <w:rFonts w:ascii="Times" w:hAnsi="Times"/>
                <w:lang w:val="de-DE" w:eastAsia="de-DE"/>
              </w:rPr>
              <w:instrText xml:space="preserve"> HYPERLINK "mailto:daniel.suess@zhaw.ch" \t "_blank" </w:instrText>
            </w:r>
            <w:r w:rsidR="00A11B97" w:rsidRPr="00A11B97">
              <w:rPr>
                <w:rFonts w:ascii="Times" w:hAnsi="Times"/>
                <w:lang w:val="de-DE" w:eastAsia="de-DE"/>
              </w:rPr>
              <w:fldChar w:fldCharType="separate"/>
            </w:r>
            <w:r w:rsidR="00A11B97" w:rsidRPr="00A11B97">
              <w:rPr>
                <w:rFonts w:ascii="Arial" w:hAnsi="Arial" w:cs="Arial"/>
                <w:color w:val="0000FF"/>
                <w:u w:val="single"/>
                <w:shd w:val="clear" w:color="auto" w:fill="FFFFFF"/>
                <w:lang w:val="fr-CH" w:eastAsia="de-DE"/>
              </w:rPr>
              <w:t>mailto:daniel.suess@zhaw.ch</w:t>
            </w:r>
            <w:r w:rsidR="00A11B97" w:rsidRPr="00A11B97">
              <w:rPr>
                <w:rFonts w:ascii="Times" w:hAnsi="Times"/>
                <w:lang w:val="de-DE" w:eastAsia="de-DE"/>
              </w:rPr>
              <w:fldChar w:fldCharType="end"/>
            </w:r>
          </w:p>
          <w:p w14:paraId="2D0440D4" w14:textId="77777777" w:rsidR="0085255F" w:rsidRDefault="0085255F" w:rsidP="0098618F">
            <w:pPr>
              <w:tabs>
                <w:tab w:val="right" w:leader="underscore" w:pos="2268"/>
              </w:tabs>
              <w:spacing w:before="120"/>
              <w:rPr>
                <w:rFonts w:ascii="Arial" w:hAnsi="Arial" w:cs="Arial"/>
              </w:rPr>
            </w:pPr>
          </w:p>
          <w:p w14:paraId="1737C71B" w14:textId="77777777" w:rsidR="0085255F" w:rsidRPr="00A11B97" w:rsidRDefault="0085255F" w:rsidP="00A11B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Tel.: </w:t>
            </w:r>
            <w:r w:rsidR="00A11B97">
              <w:rPr>
                <w:rFonts w:ascii="Arial" w:hAnsi="Arial" w:cs="Arial"/>
              </w:rPr>
              <w:t xml:space="preserve"> </w:t>
            </w:r>
            <w:r w:rsidR="00A11B97" w:rsidRPr="00A11B97">
              <w:rPr>
                <w:rFonts w:ascii="Arial" w:hAnsi="Arial" w:cs="Arial"/>
              </w:rPr>
              <w:t>+41 58 934 83 36</w:t>
            </w:r>
          </w:p>
          <w:p w14:paraId="51DE123A" w14:textId="77777777" w:rsidR="00C40F12" w:rsidRPr="00513E2C" w:rsidRDefault="00CD4607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4711" w:type="dxa"/>
            <w:gridSpan w:val="2"/>
          </w:tcPr>
          <w:p w14:paraId="4F6E167B" w14:textId="77777777" w:rsidR="00C40F12" w:rsidRPr="004A3672" w:rsidRDefault="00C40F12" w:rsidP="009679F9">
            <w:pPr>
              <w:tabs>
                <w:tab w:val="right" w:leader="underscore" w:pos="2268"/>
              </w:tabs>
              <w:rPr>
                <w:rFonts w:ascii="Arial" w:hAnsi="Arial" w:cs="Arial"/>
              </w:rPr>
            </w:pPr>
          </w:p>
        </w:tc>
      </w:tr>
    </w:tbl>
    <w:p w14:paraId="2B50AC85" w14:textId="77777777" w:rsidR="008C6925" w:rsidRPr="00772DDC" w:rsidRDefault="008B3BDB" w:rsidP="008C6925">
      <w:pPr>
        <w:ind w:left="3261" w:hanging="3261"/>
      </w:pPr>
      <w:r>
        <w:rPr>
          <w:rFonts w:ascii="Arial" w:hAnsi="Arial" w:cs="Arial"/>
        </w:rPr>
        <w:t xml:space="preserve">Psychologe/in:      </w:t>
      </w:r>
      <w:r w:rsidR="00A11B97" w:rsidRPr="00870703">
        <w:rPr>
          <w:rFonts w:ascii="Wingdings" w:hAnsi="Wingdings"/>
          <w:color w:val="000000"/>
        </w:rPr>
        <w:t></w:t>
      </w:r>
      <w:r>
        <w:t xml:space="preserve">   </w:t>
      </w:r>
      <w:r>
        <w:rPr>
          <w:rFonts w:ascii="Arial" w:hAnsi="Arial" w:cs="Arial"/>
        </w:rPr>
        <w:t xml:space="preserve">ja           </w:t>
      </w:r>
      <w:r w:rsidRPr="00E51B43">
        <w:rPr>
          <w:color w:val="000000"/>
        </w:rPr>
        <w:sym w:font="Wingdings" w:char="F06F"/>
      </w:r>
      <w:r>
        <w:t xml:space="preserve">  </w:t>
      </w:r>
      <w:r>
        <w:rPr>
          <w:rFonts w:ascii="Arial" w:hAnsi="Arial" w:cs="Arial"/>
        </w:rPr>
        <w:t>nein</w:t>
      </w:r>
      <w:r w:rsidR="00CD4607">
        <w:rPr>
          <w:rFonts w:ascii="Arial" w:hAnsi="Arial" w:cs="Arial"/>
          <w:vertAlign w:val="superscript"/>
        </w:rPr>
        <w:t>1</w:t>
      </w:r>
      <w:r w:rsidR="008C6925">
        <w:rPr>
          <w:rFonts w:ascii="Arial" w:hAnsi="Arial" w:cs="Arial"/>
          <w:vertAlign w:val="superscript"/>
        </w:rPr>
        <w:t xml:space="preserve">     </w:t>
      </w:r>
      <w:r w:rsidR="008C6925">
        <w:rPr>
          <w:rFonts w:ascii="Arial" w:hAnsi="Arial" w:cs="Arial"/>
        </w:rPr>
        <w:t>(bitte ankreuzen)</w:t>
      </w:r>
    </w:p>
    <w:p w14:paraId="50F74069" w14:textId="77777777" w:rsidR="008B3BDB" w:rsidRPr="008B3BDB" w:rsidRDefault="008B3BDB" w:rsidP="008B3BDB">
      <w:pPr>
        <w:ind w:left="3261" w:hanging="3261"/>
      </w:pPr>
    </w:p>
    <w:p w14:paraId="386ECAAC" w14:textId="77777777" w:rsidR="00FD1065" w:rsidRDefault="00FD1065" w:rsidP="001D424C">
      <w:pPr>
        <w:tabs>
          <w:tab w:val="left" w:pos="4536"/>
        </w:tabs>
        <w:rPr>
          <w:rFonts w:ascii="Arial" w:hAnsi="Arial" w:cs="Arial"/>
        </w:rPr>
      </w:pPr>
    </w:p>
    <w:p w14:paraId="0D61E9C0" w14:textId="77777777" w:rsidR="00DE1097" w:rsidRDefault="00DE1097" w:rsidP="00C07E19">
      <w:pPr>
        <w:tabs>
          <w:tab w:val="left" w:pos="4536"/>
        </w:tabs>
        <w:rPr>
          <w:rFonts w:ascii="Arial" w:hAnsi="Arial" w:cs="Arial"/>
        </w:rPr>
      </w:pPr>
    </w:p>
    <w:p w14:paraId="0051263F" w14:textId="77777777" w:rsidR="00513E2C" w:rsidRPr="00C07E19" w:rsidRDefault="00513E2C" w:rsidP="00C07E19">
      <w:pPr>
        <w:tabs>
          <w:tab w:val="left" w:pos="4536"/>
        </w:tabs>
        <w:rPr>
          <w:rFonts w:ascii="Arial" w:hAnsi="Arial" w:cs="Arial"/>
        </w:rPr>
      </w:pPr>
    </w:p>
    <w:p w14:paraId="4434FAE8" w14:textId="77777777" w:rsidR="00513E2C" w:rsidRPr="00A07944" w:rsidRDefault="00513E2C" w:rsidP="00513E2C">
      <w:pPr>
        <w:tabs>
          <w:tab w:val="left" w:pos="4536"/>
        </w:tabs>
        <w:rPr>
          <w:rFonts w:ascii="Arial" w:hAnsi="Arial" w:cs="Arial"/>
        </w:rPr>
      </w:pPr>
      <w:r w:rsidRPr="00A07944">
        <w:rPr>
          <w:rFonts w:ascii="Arial" w:hAnsi="Arial" w:cs="Arial"/>
        </w:rPr>
        <w:t>Datum</w:t>
      </w:r>
      <w:r>
        <w:rPr>
          <w:rFonts w:ascii="Arial" w:hAnsi="Arial" w:cs="Arial"/>
        </w:rPr>
        <w:t xml:space="preserve"> und Unterschrift</w:t>
      </w:r>
      <w:r w:rsidRPr="00A0794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_____________________________________________________</w:t>
      </w:r>
    </w:p>
    <w:p w14:paraId="3F8A5CB7" w14:textId="77777777" w:rsidR="00513E2C" w:rsidRPr="00DE1097" w:rsidRDefault="00513E2C" w:rsidP="00513E2C">
      <w:pPr>
        <w:pStyle w:val="Fuzeile"/>
        <w:shd w:val="clear" w:color="auto" w:fill="FFFFFF"/>
        <w:rPr>
          <w:rFonts w:cs="Arial"/>
          <w:sz w:val="28"/>
          <w:szCs w:val="28"/>
        </w:rPr>
      </w:pPr>
    </w:p>
    <w:p w14:paraId="3A13B6D1" w14:textId="77777777" w:rsidR="00513E2C" w:rsidRPr="00DE1097" w:rsidRDefault="00513E2C" w:rsidP="00513E2C">
      <w:pPr>
        <w:pStyle w:val="Fuzeile"/>
        <w:shd w:val="clear" w:color="auto" w:fill="FFFFFF"/>
        <w:rPr>
          <w:rFonts w:cs="Arial"/>
          <w:sz w:val="28"/>
          <w:szCs w:val="28"/>
        </w:rPr>
      </w:pPr>
    </w:p>
    <w:p w14:paraId="21593DB4" w14:textId="77777777" w:rsidR="00513E2C" w:rsidRPr="00A07944" w:rsidRDefault="00513E2C" w:rsidP="00513E2C">
      <w:pPr>
        <w:pStyle w:val="Fuzeile"/>
        <w:shd w:val="clear" w:color="auto" w:fill="FFFFFF"/>
        <w:rPr>
          <w:rFonts w:cs="Arial"/>
          <w:sz w:val="20"/>
        </w:rPr>
      </w:pPr>
      <w:r>
        <w:rPr>
          <w:rFonts w:cs="Arial"/>
          <w:sz w:val="20"/>
        </w:rPr>
        <w:t>Datum und Visum ReferentIn: ________________________________________________</w:t>
      </w:r>
    </w:p>
    <w:p w14:paraId="77A0EAB1" w14:textId="77777777" w:rsidR="00513E2C" w:rsidRPr="00A07944" w:rsidRDefault="00513E2C" w:rsidP="00513E2C">
      <w:pPr>
        <w:pStyle w:val="Fuzeile"/>
        <w:shd w:val="clear" w:color="auto" w:fill="FFFFFF"/>
        <w:rPr>
          <w:rFonts w:cs="Arial"/>
          <w:sz w:val="20"/>
        </w:rPr>
      </w:pPr>
    </w:p>
    <w:p w14:paraId="7358935D" w14:textId="77777777" w:rsidR="00513E2C" w:rsidRDefault="00513E2C" w:rsidP="0098618F">
      <w:pPr>
        <w:pStyle w:val="Fuzeile"/>
        <w:shd w:val="clear" w:color="auto" w:fill="FFFFFF"/>
        <w:rPr>
          <w:rFonts w:cs="Arial"/>
          <w:b/>
          <w:i/>
          <w:color w:val="FF0000"/>
          <w:sz w:val="20"/>
        </w:rPr>
      </w:pPr>
    </w:p>
    <w:p w14:paraId="281A5BC9" w14:textId="77777777" w:rsidR="00513E2C" w:rsidRPr="00CD4607" w:rsidRDefault="00513E2C" w:rsidP="0098618F">
      <w:pPr>
        <w:pStyle w:val="Fuzeile"/>
        <w:shd w:val="clear" w:color="auto" w:fill="FFFFFF"/>
        <w:rPr>
          <w:rFonts w:cs="Arial"/>
          <w:sz w:val="20"/>
          <w:vertAlign w:val="superscript"/>
        </w:rPr>
      </w:pPr>
      <w:r w:rsidRPr="00DE1097">
        <w:rPr>
          <w:rFonts w:cs="Arial"/>
          <w:sz w:val="16"/>
          <w:szCs w:val="16"/>
        </w:rPr>
        <w:t xml:space="preserve">Dieses vollständig ausgefüllte Formular ist termingerecht im Sekretariat abzugeben. Das Versäumen des Termins hat die </w:t>
      </w:r>
      <w:r w:rsidR="00E2390C">
        <w:rPr>
          <w:rFonts w:cs="Arial"/>
          <w:sz w:val="16"/>
          <w:szCs w:val="16"/>
        </w:rPr>
        <w:t xml:space="preserve">Note „1“ zur Folge, das Modul muss zum nächsten regulären Termin </w:t>
      </w:r>
      <w:r w:rsidRPr="00DE1097">
        <w:rPr>
          <w:rFonts w:cs="Arial"/>
          <w:sz w:val="16"/>
          <w:szCs w:val="16"/>
        </w:rPr>
        <w:t xml:space="preserve"> wiederholt werden.</w:t>
      </w:r>
      <w:r w:rsidR="00CD4607" w:rsidRPr="00DE1097">
        <w:rPr>
          <w:rFonts w:cs="Arial"/>
          <w:sz w:val="16"/>
          <w:szCs w:val="16"/>
        </w:rPr>
        <w:br/>
      </w:r>
      <w:r w:rsidR="00CD4607">
        <w:rPr>
          <w:rFonts w:cs="Arial"/>
          <w:sz w:val="20"/>
          <w:szCs w:val="20"/>
        </w:rPr>
        <w:br/>
      </w:r>
      <w:r w:rsidR="00C07E19">
        <w:rPr>
          <w:rFonts w:cs="Arial"/>
          <w:sz w:val="20"/>
          <w:szCs w:val="20"/>
        </w:rPr>
        <w:t>________________________</w:t>
      </w:r>
      <w:r w:rsidR="00C07E19">
        <w:rPr>
          <w:rFonts w:cs="Arial"/>
          <w:sz w:val="20"/>
          <w:szCs w:val="20"/>
        </w:rPr>
        <w:br/>
      </w:r>
      <w:r w:rsidR="00CD4607" w:rsidRPr="000D50F4">
        <w:rPr>
          <w:rFonts w:cs="Arial"/>
          <w:sz w:val="8"/>
          <w:szCs w:val="8"/>
        </w:rPr>
        <w:br/>
      </w:r>
      <w:r w:rsidR="00CD4607">
        <w:rPr>
          <w:rFonts w:cs="Arial"/>
          <w:sz w:val="20"/>
          <w:szCs w:val="20"/>
          <w:vertAlign w:val="superscript"/>
        </w:rPr>
        <w:t xml:space="preserve">1 </w:t>
      </w:r>
      <w:r w:rsidR="00CD4607" w:rsidRPr="00CD4607">
        <w:rPr>
          <w:rFonts w:cs="Arial"/>
          <w:sz w:val="16"/>
          <w:szCs w:val="16"/>
        </w:rPr>
        <w:t xml:space="preserve">Bewilligung muss bei der Fachverantwortung </w:t>
      </w:r>
      <w:r w:rsidR="0085255F">
        <w:rPr>
          <w:rFonts w:cs="Arial"/>
          <w:sz w:val="16"/>
          <w:szCs w:val="16"/>
        </w:rPr>
        <w:t>„</w:t>
      </w:r>
      <w:r w:rsidR="00CD4607" w:rsidRPr="00CD4607">
        <w:rPr>
          <w:rFonts w:cs="Arial"/>
          <w:sz w:val="16"/>
          <w:szCs w:val="16"/>
        </w:rPr>
        <w:t>Forschungsmethoden</w:t>
      </w:r>
      <w:r w:rsidR="0085255F">
        <w:rPr>
          <w:rFonts w:cs="Arial"/>
          <w:sz w:val="16"/>
          <w:szCs w:val="16"/>
        </w:rPr>
        <w:t>“</w:t>
      </w:r>
      <w:r w:rsidR="00CD4607" w:rsidRPr="00CD4607">
        <w:rPr>
          <w:rFonts w:cs="Arial"/>
          <w:sz w:val="16"/>
          <w:szCs w:val="16"/>
        </w:rPr>
        <w:t xml:space="preserve"> eingeholt werden</w:t>
      </w:r>
      <w:r w:rsidR="000D50F4">
        <w:rPr>
          <w:rFonts w:cs="Arial"/>
          <w:sz w:val="16"/>
          <w:szCs w:val="16"/>
        </w:rPr>
        <w:t xml:space="preserve">. </w:t>
      </w:r>
    </w:p>
    <w:sectPr w:rsidR="00513E2C" w:rsidRPr="00CD4607" w:rsidSect="00E44036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2665" w:right="1701" w:bottom="284" w:left="1701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7DA9C" w14:textId="77777777" w:rsidR="00F80003" w:rsidRDefault="00F80003">
      <w:r>
        <w:separator/>
      </w:r>
    </w:p>
  </w:endnote>
  <w:endnote w:type="continuationSeparator" w:id="0">
    <w:p w14:paraId="0AE3D6B1" w14:textId="77777777" w:rsidR="00F80003" w:rsidRDefault="00F8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ZHW Officina sans bold">
    <w:altName w:val="Impact"/>
    <w:charset w:val="00"/>
    <w:family w:val="swiss"/>
    <w:pitch w:val="variable"/>
    <w:sig w:usb0="8000002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56B2C" w14:textId="77777777" w:rsidR="00AA0EED" w:rsidRDefault="003F043A" w:rsidP="000A5D8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AA0EED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6D6581" w14:textId="77777777" w:rsidR="00AA0EED" w:rsidRDefault="00AA0EED" w:rsidP="00FF02D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5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134"/>
      <w:gridCol w:w="830"/>
    </w:tblGrid>
    <w:tr w:rsidR="00AA0EED" w14:paraId="266061CE" w14:textId="77777777" w:rsidTr="009E2093">
      <w:trPr>
        <w:trHeight w:val="794"/>
      </w:trPr>
      <w:tc>
        <w:tcPr>
          <w:tcW w:w="6237" w:type="dxa"/>
        </w:tcPr>
        <w:p w14:paraId="70ABF35D" w14:textId="77777777" w:rsidR="00AA0EED" w:rsidRDefault="00AA0EED" w:rsidP="000A5D8A">
          <w:pPr>
            <w:pStyle w:val="Fuzeile"/>
          </w:pPr>
        </w:p>
      </w:tc>
      <w:tc>
        <w:tcPr>
          <w:tcW w:w="2268" w:type="dxa"/>
        </w:tcPr>
        <w:p w14:paraId="0FA41FB0" w14:textId="77777777" w:rsidR="00AA0EED" w:rsidRPr="009E2093" w:rsidRDefault="003F043A" w:rsidP="000A5D8A">
          <w:pPr>
            <w:pStyle w:val="Fuzeile"/>
            <w:rPr>
              <w:sz w:val="18"/>
            </w:rPr>
          </w:pPr>
          <w:r>
            <w:rPr>
              <w:rStyle w:val="Seitenzahl"/>
            </w:rPr>
            <w:fldChar w:fldCharType="begin"/>
          </w:r>
          <w:r w:rsidR="00AA0EED">
            <w:rPr>
              <w:rStyle w:val="Seitenzahl"/>
            </w:rPr>
            <w:instrText xml:space="preserve">PAGE  </w:instrText>
          </w:r>
          <w:r>
            <w:rPr>
              <w:rStyle w:val="Seitenzahl"/>
            </w:rPr>
            <w:fldChar w:fldCharType="separate"/>
          </w:r>
          <w:r w:rsidR="008C6925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  <w:tr w:rsidR="00AA0EED" w14:paraId="003F5A7F" w14:textId="77777777" w:rsidTr="009E2093">
      <w:tc>
        <w:tcPr>
          <w:tcW w:w="6237" w:type="dxa"/>
        </w:tcPr>
        <w:p w14:paraId="5A94DE85" w14:textId="77777777" w:rsidR="00AA0EED" w:rsidRDefault="00AA0EED" w:rsidP="000A5D8A">
          <w:pPr>
            <w:pStyle w:val="Fuzeile"/>
          </w:pPr>
        </w:p>
      </w:tc>
      <w:tc>
        <w:tcPr>
          <w:tcW w:w="2268" w:type="dxa"/>
        </w:tcPr>
        <w:p w14:paraId="1C29877C" w14:textId="77777777" w:rsidR="00AA0EED" w:rsidRDefault="00AA0EED" w:rsidP="000A5D8A">
          <w:pPr>
            <w:pStyle w:val="Fuzeile"/>
          </w:pPr>
        </w:p>
      </w:tc>
    </w:tr>
    <w:tr w:rsidR="00AA0EED" w14:paraId="22D5BE72" w14:textId="77777777" w:rsidTr="009E2093">
      <w:tc>
        <w:tcPr>
          <w:tcW w:w="6237" w:type="dxa"/>
        </w:tcPr>
        <w:p w14:paraId="197F6154" w14:textId="77777777" w:rsidR="00AA0EED" w:rsidRDefault="003F043A" w:rsidP="006C61EA">
          <w:pPr>
            <w:pStyle w:val="AP-95Fusszeile1Absenderinfo"/>
          </w:pPr>
          <w:r>
            <w:fldChar w:fldCharType="begin"/>
          </w:r>
          <w:r w:rsidR="007C7EAD">
            <w:instrText xml:space="preserve"> FILENAME \p </w:instrText>
          </w:r>
          <w:r>
            <w:fldChar w:fldCharType="separate"/>
          </w:r>
          <w:r w:rsidR="000D4F98">
            <w:rPr>
              <w:noProof/>
            </w:rPr>
            <w:t>OCZ_SSD_LightningSpeed:Users:gratch:s_ZHAW_IAP:2_Faecher_Vorlesung:2013_Herbstsemester:01_AF2.1_Bachelorarbeit_1:Disposition:Latex_Disposition:images:Bachelorarbeit_Disposition.docx</w:t>
          </w:r>
          <w:r>
            <w:rPr>
              <w:noProof/>
            </w:rPr>
            <w:fldChar w:fldCharType="end"/>
          </w:r>
        </w:p>
      </w:tc>
      <w:tc>
        <w:tcPr>
          <w:tcW w:w="2268" w:type="dxa"/>
        </w:tcPr>
        <w:p w14:paraId="46C586EB" w14:textId="77777777" w:rsidR="00AA0EED" w:rsidRDefault="00AA0EED" w:rsidP="006C61EA">
          <w:pPr>
            <w:pStyle w:val="AP-97FusszeileZFH"/>
          </w:pPr>
          <w:r>
            <w:t>Zürcher Fachhochschule</w:t>
          </w:r>
        </w:p>
      </w:tc>
    </w:tr>
  </w:tbl>
  <w:p w14:paraId="7CF7D5A1" w14:textId="77777777" w:rsidR="00AA0EED" w:rsidRPr="0092050C" w:rsidRDefault="00AA0EED" w:rsidP="0092050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FF162" w14:textId="77777777" w:rsidR="00F80003" w:rsidRDefault="00F80003">
      <w:r>
        <w:separator/>
      </w:r>
    </w:p>
  </w:footnote>
  <w:footnote w:type="continuationSeparator" w:id="0">
    <w:p w14:paraId="02880D6A" w14:textId="77777777" w:rsidR="00F80003" w:rsidRDefault="00F800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95"/>
      <w:gridCol w:w="1985"/>
      <w:gridCol w:w="3459"/>
    </w:tblGrid>
    <w:tr w:rsidR="00AA0EED" w14:paraId="5C07AE62" w14:textId="77777777" w:rsidTr="00726F5F">
      <w:trPr>
        <w:trHeight w:val="567"/>
        <w:tblHeader/>
      </w:trPr>
      <w:tc>
        <w:tcPr>
          <w:tcW w:w="4196" w:type="dxa"/>
        </w:tcPr>
        <w:p w14:paraId="3A1438AF" w14:textId="77777777" w:rsidR="00AA0EED" w:rsidRDefault="00AA0EED" w:rsidP="000A5D8A">
          <w:pPr>
            <w:shd w:val="solid" w:color="FFFFFF" w:fill="FFFFFF"/>
            <w:spacing w:before="40"/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 w:val="restart"/>
        </w:tcPr>
        <w:p w14:paraId="34CF72C2" w14:textId="77777777" w:rsidR="00AA0EED" w:rsidRDefault="008F5794" w:rsidP="00230755">
          <w:pPr>
            <w:shd w:val="solid" w:color="FFFFFF" w:fill="FFFFFF"/>
            <w:rPr>
              <w:b/>
              <w:kern w:val="4"/>
              <w:sz w:val="24"/>
              <w:lang w:val="de-DE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45668C8A" wp14:editId="0A2A71B0">
                <wp:extent cx="1190625" cy="1085850"/>
                <wp:effectExtent l="0" t="0" r="0" b="0"/>
                <wp:docPr id="2" name="Bild 2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9" w:type="dxa"/>
        </w:tcPr>
        <w:p w14:paraId="15724682" w14:textId="77777777" w:rsidR="00AA0EED" w:rsidRDefault="00AA0EED" w:rsidP="00230755">
          <w:pPr>
            <w:pStyle w:val="ZHAWDepartement"/>
            <w:rPr>
              <w:kern w:val="4"/>
              <w:lang w:val="de-DE"/>
            </w:rPr>
          </w:pPr>
        </w:p>
      </w:tc>
    </w:tr>
    <w:tr w:rsidR="00AA0EED" w14:paraId="2FB77A44" w14:textId="77777777" w:rsidTr="00230755">
      <w:trPr>
        <w:tblHeader/>
      </w:trPr>
      <w:tc>
        <w:tcPr>
          <w:tcW w:w="4196" w:type="dxa"/>
        </w:tcPr>
        <w:p w14:paraId="2DB9D88B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/>
          <w:vAlign w:val="center"/>
        </w:tcPr>
        <w:p w14:paraId="4DB51866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3459" w:type="dxa"/>
        </w:tcPr>
        <w:p w14:paraId="3775DAF8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Angewandte</w:t>
          </w:r>
        </w:p>
        <w:p w14:paraId="3F5E34BC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Psychologie</w:t>
          </w:r>
        </w:p>
        <w:p w14:paraId="1C19E591" w14:textId="77777777" w:rsidR="00AA0EED" w:rsidRPr="007076D1" w:rsidRDefault="00AA0EED" w:rsidP="006C61EA">
          <w:pPr>
            <w:pStyle w:val="ZHAWInstitut"/>
            <w:rPr>
              <w:lang w:val="de-DE"/>
            </w:rPr>
          </w:pPr>
        </w:p>
        <w:p w14:paraId="2888BA47" w14:textId="77777777" w:rsidR="00AA0EED" w:rsidRDefault="00AA0EED" w:rsidP="006C61EA">
          <w:pPr>
            <w:pStyle w:val="ZHAWInstitut"/>
            <w:rPr>
              <w:lang w:val="de-DE"/>
            </w:rPr>
          </w:pPr>
        </w:p>
        <w:p w14:paraId="205EFE07" w14:textId="77777777" w:rsidR="00AA0EED" w:rsidRDefault="00AA0EED" w:rsidP="006C61EA">
          <w:pPr>
            <w:pStyle w:val="ZHAWInstitut"/>
            <w:rPr>
              <w:lang w:val="de-DE"/>
            </w:rPr>
          </w:pPr>
        </w:p>
        <w:p w14:paraId="774409E9" w14:textId="77777777" w:rsidR="00AA0EED" w:rsidRDefault="00AA0EED" w:rsidP="006C61EA">
          <w:pPr>
            <w:pStyle w:val="ZHAWInstitut"/>
            <w:rPr>
              <w:lang w:val="de-DE"/>
            </w:rPr>
          </w:pPr>
        </w:p>
        <w:p w14:paraId="083D38C4" w14:textId="77777777" w:rsidR="00AA0EED" w:rsidRPr="004F6376" w:rsidRDefault="00AA0EED" w:rsidP="00634A9A">
          <w:pPr>
            <w:pStyle w:val="ZHAWAbsenderinfoundAdressen"/>
            <w:rPr>
              <w:lang w:val="de-DE"/>
            </w:rPr>
          </w:pPr>
          <w:r>
            <w:rPr>
              <w:lang w:val="de-DE"/>
            </w:rPr>
            <w:t>www.psychologie.zhaw.ch</w:t>
          </w:r>
        </w:p>
      </w:tc>
    </w:tr>
  </w:tbl>
  <w:p w14:paraId="2CDA4BFC" w14:textId="77777777" w:rsidR="00AA0EED" w:rsidRDefault="00AA0EED" w:rsidP="00126830">
    <w:pPr>
      <w:pStyle w:val="Kopfzeile"/>
      <w:tabs>
        <w:tab w:val="clear" w:pos="9072"/>
      </w:tabs>
      <w:ind w:right="-109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195"/>
      <w:gridCol w:w="1985"/>
      <w:gridCol w:w="3459"/>
    </w:tblGrid>
    <w:tr w:rsidR="00AA0EED" w14:paraId="01A73368" w14:textId="77777777" w:rsidTr="00726F5F">
      <w:trPr>
        <w:trHeight w:val="567"/>
        <w:tblHeader/>
      </w:trPr>
      <w:tc>
        <w:tcPr>
          <w:tcW w:w="4196" w:type="dxa"/>
        </w:tcPr>
        <w:p w14:paraId="7D018C0C" w14:textId="77777777" w:rsidR="00AA0EED" w:rsidRDefault="00AA0EED" w:rsidP="000A5D8A">
          <w:pPr>
            <w:shd w:val="solid" w:color="FFFFFF" w:fill="FFFFFF"/>
            <w:spacing w:before="40"/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 w:val="restart"/>
        </w:tcPr>
        <w:p w14:paraId="3F66984D" w14:textId="77777777" w:rsidR="00AA0EED" w:rsidRDefault="008F5794" w:rsidP="0006225D">
          <w:pPr>
            <w:shd w:val="solid" w:color="FFFFFF" w:fill="FFFFFF"/>
            <w:rPr>
              <w:b/>
              <w:kern w:val="4"/>
              <w:sz w:val="24"/>
              <w:lang w:val="de-DE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19582177" wp14:editId="6508925E">
                <wp:extent cx="1190625" cy="1085850"/>
                <wp:effectExtent l="0" t="0" r="0" b="0"/>
                <wp:docPr id="1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9" w:type="dxa"/>
        </w:tcPr>
        <w:p w14:paraId="5DEDAA32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</w:p>
      </w:tc>
    </w:tr>
    <w:tr w:rsidR="00AA0EED" w14:paraId="674E3F81" w14:textId="77777777" w:rsidTr="00F71FC9">
      <w:trPr>
        <w:tblHeader/>
      </w:trPr>
      <w:tc>
        <w:tcPr>
          <w:tcW w:w="4196" w:type="dxa"/>
        </w:tcPr>
        <w:p w14:paraId="066BDE33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1985" w:type="dxa"/>
          <w:vMerge/>
          <w:vAlign w:val="center"/>
        </w:tcPr>
        <w:p w14:paraId="7337ED98" w14:textId="77777777" w:rsidR="00AA0EED" w:rsidRDefault="00AA0EED" w:rsidP="000A5D8A">
          <w:pPr>
            <w:rPr>
              <w:b/>
              <w:kern w:val="4"/>
              <w:sz w:val="24"/>
              <w:lang w:val="de-DE"/>
            </w:rPr>
          </w:pPr>
        </w:p>
      </w:tc>
      <w:tc>
        <w:tcPr>
          <w:tcW w:w="3459" w:type="dxa"/>
        </w:tcPr>
        <w:p w14:paraId="43A2C5DB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Angewandte</w:t>
          </w:r>
        </w:p>
        <w:p w14:paraId="568D30DC" w14:textId="77777777" w:rsidR="00AA0EED" w:rsidRDefault="00AA0EED" w:rsidP="000A5D8A">
          <w:pPr>
            <w:pStyle w:val="ZHAWDepartement"/>
            <w:rPr>
              <w:kern w:val="4"/>
              <w:lang w:val="de-DE"/>
            </w:rPr>
          </w:pPr>
          <w:r>
            <w:rPr>
              <w:kern w:val="4"/>
              <w:lang w:val="de-DE"/>
            </w:rPr>
            <w:t>Psychologie</w:t>
          </w:r>
        </w:p>
        <w:p w14:paraId="01983AA6" w14:textId="77777777" w:rsidR="00AA0EED" w:rsidRPr="007076D1" w:rsidRDefault="00AA0EED" w:rsidP="003B6CA7">
          <w:pPr>
            <w:pStyle w:val="ZHAWInstitut"/>
            <w:rPr>
              <w:lang w:val="de-DE"/>
            </w:rPr>
          </w:pPr>
        </w:p>
        <w:p w14:paraId="480E93CC" w14:textId="77777777" w:rsidR="00AA0EED" w:rsidRDefault="00AA0EED" w:rsidP="003B6CA7">
          <w:pPr>
            <w:pStyle w:val="ZHAWInstitut"/>
            <w:rPr>
              <w:lang w:val="de-DE"/>
            </w:rPr>
          </w:pPr>
        </w:p>
        <w:p w14:paraId="7248DA5D" w14:textId="77777777" w:rsidR="00AA0EED" w:rsidRDefault="00AA0EED" w:rsidP="003B6CA7">
          <w:pPr>
            <w:pStyle w:val="ZHAWInstitut"/>
            <w:rPr>
              <w:lang w:val="de-DE"/>
            </w:rPr>
          </w:pPr>
        </w:p>
        <w:p w14:paraId="6FEE249B" w14:textId="77777777" w:rsidR="00AA0EED" w:rsidRDefault="00AA0EED" w:rsidP="003B6CA7">
          <w:pPr>
            <w:pStyle w:val="ZHAWInstitut"/>
            <w:rPr>
              <w:lang w:val="de-DE"/>
            </w:rPr>
          </w:pPr>
        </w:p>
        <w:p w14:paraId="1DFF5435" w14:textId="77777777" w:rsidR="00AA0EED" w:rsidRPr="001D424C" w:rsidRDefault="00AA0EED" w:rsidP="00634A9A">
          <w:pPr>
            <w:pStyle w:val="ZHAWAbsenderinfoundAdressen"/>
            <w:rPr>
              <w:rFonts w:ascii="Arial" w:hAnsi="Arial" w:cs="Arial"/>
              <w:lang w:val="de-DE"/>
            </w:rPr>
          </w:pPr>
          <w:r w:rsidRPr="001D424C">
            <w:rPr>
              <w:rFonts w:ascii="Arial" w:hAnsi="Arial" w:cs="Arial"/>
              <w:lang w:val="de-DE"/>
            </w:rPr>
            <w:t>www.psychologie.zhaw.ch</w:t>
          </w:r>
        </w:p>
      </w:tc>
    </w:tr>
  </w:tbl>
  <w:p w14:paraId="3FE7384A" w14:textId="77777777" w:rsidR="00AA0EED" w:rsidRDefault="00AA0EE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B14E7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1C232F7E"/>
    <w:multiLevelType w:val="multilevel"/>
    <w:tmpl w:val="2B4EC7F4"/>
    <w:lvl w:ilvl="0">
      <w:start w:val="1"/>
      <w:numFmt w:val="decimal"/>
      <w:pStyle w:val="AP-31NumTitel1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pStyle w:val="AP-32NumTitel2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AP-33NumTitel3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>
    <w:nsid w:val="625E7FE0"/>
    <w:multiLevelType w:val="multilevel"/>
    <w:tmpl w:val="8A44F8AE"/>
    <w:lvl w:ilvl="0">
      <w:start w:val="1"/>
      <w:numFmt w:val="bullet"/>
      <w:pStyle w:val="AP-15Aufz1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pStyle w:val="AP-16Aufz2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pStyle w:val="AP-17Aufz3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pStyle w:val="AP-18Aufz4"/>
      <w:lvlText w:val="–"/>
      <w:lvlJc w:val="left"/>
      <w:pPr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@RMBenutzerFreitext1" w:val="IAP_x000d__x000a_Institut für Angewandte_x000d__x000a_Psychologie"/>
    <w:docVar w:name="@RMBenutzerFreitext2" w:val="Sachbearbeiterin ZD"/>
    <w:docVar w:name="@RMBenutzerFreitext3" w:val="+41 (0)44 268 34 31"/>
    <w:docVar w:name="@RMBenutzerFreitext4" w:val="barbara.schneider@zhaw.ch"/>
    <w:docVar w:name="@RMBenutzerFreitext5" w:val="+41 (0)44 268 33 33_x000d__x000a_+41 (0)44 268 33 00"/>
    <w:docVar w:name="@RMBenutzerFreitext6" w:val="Minervastrasse 30_x000d__x000a_Postfach_x000d__x000a_CH-8032 Zürich"/>
    <w:docVar w:name="@RMBenutzerFreitext7" w:val="www.psychologie.zhaw.ch_x000d__x000a_info@p.zhaw.ch"/>
    <w:docVar w:name="@RMBenutzerName" w:val="Schneider"/>
    <w:docVar w:name="@RMBenutzerVorname" w:val="Barbara"/>
    <w:docVar w:name="OCsucheTMundWW" w:val=" 14¦int_Tmp¦@RMBenutzerFreitext1¦@RMBenutzerVorname¦@RMBenutzerName¦@RMBenutzerFreitext2¦@RMBenutzerFreitext4¦@RMBenutzerFreitext6¦@RMBenutzerFreitext3¦@RMBenutzerFreitext5¦@RMBenutzerFreitext7¦@RMBenutzerVorname¦@RMBenutzerName¦@RMBenutzerFreitext2"/>
  </w:docVars>
  <w:rsids>
    <w:rsidRoot w:val="001D424C"/>
    <w:rsid w:val="00002D78"/>
    <w:rsid w:val="000067F2"/>
    <w:rsid w:val="00007135"/>
    <w:rsid w:val="000139EA"/>
    <w:rsid w:val="00015C6A"/>
    <w:rsid w:val="00036CF4"/>
    <w:rsid w:val="00047FB0"/>
    <w:rsid w:val="0006225D"/>
    <w:rsid w:val="00066540"/>
    <w:rsid w:val="0007184C"/>
    <w:rsid w:val="00094100"/>
    <w:rsid w:val="000976D1"/>
    <w:rsid w:val="000A5D8A"/>
    <w:rsid w:val="000A686F"/>
    <w:rsid w:val="000A72D2"/>
    <w:rsid w:val="000B14E9"/>
    <w:rsid w:val="000D2811"/>
    <w:rsid w:val="000D4F98"/>
    <w:rsid w:val="000D50F4"/>
    <w:rsid w:val="000F7558"/>
    <w:rsid w:val="00100984"/>
    <w:rsid w:val="00126830"/>
    <w:rsid w:val="00134D83"/>
    <w:rsid w:val="00142B6D"/>
    <w:rsid w:val="0014646F"/>
    <w:rsid w:val="00150651"/>
    <w:rsid w:val="001A011E"/>
    <w:rsid w:val="001A20D0"/>
    <w:rsid w:val="001A46BD"/>
    <w:rsid w:val="001B4EAE"/>
    <w:rsid w:val="001C718C"/>
    <w:rsid w:val="001D424C"/>
    <w:rsid w:val="001E0A1C"/>
    <w:rsid w:val="001F0EAE"/>
    <w:rsid w:val="0020789A"/>
    <w:rsid w:val="00221228"/>
    <w:rsid w:val="0022628E"/>
    <w:rsid w:val="00230755"/>
    <w:rsid w:val="00231294"/>
    <w:rsid w:val="00237910"/>
    <w:rsid w:val="002904FA"/>
    <w:rsid w:val="002A5BB2"/>
    <w:rsid w:val="002B0EE2"/>
    <w:rsid w:val="002C4DD1"/>
    <w:rsid w:val="002D1814"/>
    <w:rsid w:val="00320FAE"/>
    <w:rsid w:val="00324D00"/>
    <w:rsid w:val="00342F46"/>
    <w:rsid w:val="003641A5"/>
    <w:rsid w:val="00371715"/>
    <w:rsid w:val="0038531F"/>
    <w:rsid w:val="003966AB"/>
    <w:rsid w:val="003B6CA7"/>
    <w:rsid w:val="003B7C8B"/>
    <w:rsid w:val="003C6741"/>
    <w:rsid w:val="003D589D"/>
    <w:rsid w:val="003E2CA8"/>
    <w:rsid w:val="003E34F4"/>
    <w:rsid w:val="003F043A"/>
    <w:rsid w:val="00415132"/>
    <w:rsid w:val="00442CD4"/>
    <w:rsid w:val="00443056"/>
    <w:rsid w:val="00453288"/>
    <w:rsid w:val="00465AC8"/>
    <w:rsid w:val="00481CEC"/>
    <w:rsid w:val="0048772E"/>
    <w:rsid w:val="00493B9F"/>
    <w:rsid w:val="004A15AE"/>
    <w:rsid w:val="004B6BCB"/>
    <w:rsid w:val="004E1976"/>
    <w:rsid w:val="004E28F0"/>
    <w:rsid w:val="004F6376"/>
    <w:rsid w:val="005057BB"/>
    <w:rsid w:val="00511D3D"/>
    <w:rsid w:val="00513E2C"/>
    <w:rsid w:val="00517D76"/>
    <w:rsid w:val="00552C05"/>
    <w:rsid w:val="00555587"/>
    <w:rsid w:val="00555D4C"/>
    <w:rsid w:val="00563A56"/>
    <w:rsid w:val="00563F76"/>
    <w:rsid w:val="005928FE"/>
    <w:rsid w:val="0059611E"/>
    <w:rsid w:val="005B334F"/>
    <w:rsid w:val="005B3B27"/>
    <w:rsid w:val="005D7A9F"/>
    <w:rsid w:val="005F32F8"/>
    <w:rsid w:val="005F54E5"/>
    <w:rsid w:val="005F6C17"/>
    <w:rsid w:val="00634A9A"/>
    <w:rsid w:val="006531BA"/>
    <w:rsid w:val="0066295C"/>
    <w:rsid w:val="006645F9"/>
    <w:rsid w:val="006654C1"/>
    <w:rsid w:val="006866A6"/>
    <w:rsid w:val="006B1B59"/>
    <w:rsid w:val="006C61EA"/>
    <w:rsid w:val="007076D1"/>
    <w:rsid w:val="00710BC0"/>
    <w:rsid w:val="00714758"/>
    <w:rsid w:val="00716996"/>
    <w:rsid w:val="00726F5F"/>
    <w:rsid w:val="0073132E"/>
    <w:rsid w:val="007315E9"/>
    <w:rsid w:val="00741097"/>
    <w:rsid w:val="007530AA"/>
    <w:rsid w:val="00754908"/>
    <w:rsid w:val="00760B58"/>
    <w:rsid w:val="00762EAF"/>
    <w:rsid w:val="00773024"/>
    <w:rsid w:val="00780421"/>
    <w:rsid w:val="007B0A0E"/>
    <w:rsid w:val="007C7EAD"/>
    <w:rsid w:val="00823568"/>
    <w:rsid w:val="008341C1"/>
    <w:rsid w:val="0085255F"/>
    <w:rsid w:val="0086164D"/>
    <w:rsid w:val="0086240A"/>
    <w:rsid w:val="008654D6"/>
    <w:rsid w:val="008766DA"/>
    <w:rsid w:val="00895DF6"/>
    <w:rsid w:val="008A0DB2"/>
    <w:rsid w:val="008A56DE"/>
    <w:rsid w:val="008A6A23"/>
    <w:rsid w:val="008A712F"/>
    <w:rsid w:val="008A7F69"/>
    <w:rsid w:val="008B3BDB"/>
    <w:rsid w:val="008B591F"/>
    <w:rsid w:val="008C05EA"/>
    <w:rsid w:val="008C6925"/>
    <w:rsid w:val="008D0AAB"/>
    <w:rsid w:val="008E552A"/>
    <w:rsid w:val="008F055D"/>
    <w:rsid w:val="008F5794"/>
    <w:rsid w:val="00910C82"/>
    <w:rsid w:val="00914FBB"/>
    <w:rsid w:val="0092050C"/>
    <w:rsid w:val="00952C50"/>
    <w:rsid w:val="0095467B"/>
    <w:rsid w:val="009679F9"/>
    <w:rsid w:val="00967EA5"/>
    <w:rsid w:val="00974507"/>
    <w:rsid w:val="0098506A"/>
    <w:rsid w:val="0098618F"/>
    <w:rsid w:val="00990E2C"/>
    <w:rsid w:val="00991446"/>
    <w:rsid w:val="009A3389"/>
    <w:rsid w:val="009B7C6C"/>
    <w:rsid w:val="009B7CE5"/>
    <w:rsid w:val="009C7AC8"/>
    <w:rsid w:val="009E2093"/>
    <w:rsid w:val="00A11B97"/>
    <w:rsid w:val="00A40AC6"/>
    <w:rsid w:val="00A417C8"/>
    <w:rsid w:val="00A469A7"/>
    <w:rsid w:val="00A722ED"/>
    <w:rsid w:val="00A800F3"/>
    <w:rsid w:val="00A837A0"/>
    <w:rsid w:val="00A912DC"/>
    <w:rsid w:val="00A959E6"/>
    <w:rsid w:val="00AA0EED"/>
    <w:rsid w:val="00AB6271"/>
    <w:rsid w:val="00AC63F3"/>
    <w:rsid w:val="00AE5671"/>
    <w:rsid w:val="00AF36EC"/>
    <w:rsid w:val="00B047C3"/>
    <w:rsid w:val="00B30651"/>
    <w:rsid w:val="00B80F8E"/>
    <w:rsid w:val="00BA1B57"/>
    <w:rsid w:val="00BB1373"/>
    <w:rsid w:val="00BB3238"/>
    <w:rsid w:val="00BB582F"/>
    <w:rsid w:val="00BD3925"/>
    <w:rsid w:val="00C0297B"/>
    <w:rsid w:val="00C07E19"/>
    <w:rsid w:val="00C113BE"/>
    <w:rsid w:val="00C35925"/>
    <w:rsid w:val="00C3710E"/>
    <w:rsid w:val="00C40F12"/>
    <w:rsid w:val="00C513DF"/>
    <w:rsid w:val="00C60EFF"/>
    <w:rsid w:val="00CC5B64"/>
    <w:rsid w:val="00CD4607"/>
    <w:rsid w:val="00CE0120"/>
    <w:rsid w:val="00CE6291"/>
    <w:rsid w:val="00D37E36"/>
    <w:rsid w:val="00D53480"/>
    <w:rsid w:val="00D718F7"/>
    <w:rsid w:val="00D953C2"/>
    <w:rsid w:val="00DA3D38"/>
    <w:rsid w:val="00DA4710"/>
    <w:rsid w:val="00DB3E02"/>
    <w:rsid w:val="00DC0762"/>
    <w:rsid w:val="00DE1097"/>
    <w:rsid w:val="00DE6B08"/>
    <w:rsid w:val="00DF31BA"/>
    <w:rsid w:val="00DF42D8"/>
    <w:rsid w:val="00E12DE3"/>
    <w:rsid w:val="00E16E3D"/>
    <w:rsid w:val="00E2390C"/>
    <w:rsid w:val="00E3248D"/>
    <w:rsid w:val="00E328AF"/>
    <w:rsid w:val="00E3349E"/>
    <w:rsid w:val="00E40635"/>
    <w:rsid w:val="00E44036"/>
    <w:rsid w:val="00E93947"/>
    <w:rsid w:val="00EA4018"/>
    <w:rsid w:val="00EA582C"/>
    <w:rsid w:val="00EC1879"/>
    <w:rsid w:val="00EC553E"/>
    <w:rsid w:val="00EE4E89"/>
    <w:rsid w:val="00EF7C44"/>
    <w:rsid w:val="00F27012"/>
    <w:rsid w:val="00F37F76"/>
    <w:rsid w:val="00F50338"/>
    <w:rsid w:val="00F65628"/>
    <w:rsid w:val="00F67147"/>
    <w:rsid w:val="00F710BA"/>
    <w:rsid w:val="00F71FC9"/>
    <w:rsid w:val="00F80003"/>
    <w:rsid w:val="00FA400A"/>
    <w:rsid w:val="00FD1065"/>
    <w:rsid w:val="00FE2E4C"/>
    <w:rsid w:val="00FE7FE1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C31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424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773024"/>
    <w:pPr>
      <w:spacing w:line="280" w:lineRule="exact"/>
      <w:ind w:right="11"/>
    </w:pPr>
    <w:rPr>
      <w:spacing w:val="4"/>
      <w:lang w:eastAsia="de-DE"/>
    </w:rPr>
  </w:style>
  <w:style w:type="paragraph" w:styleId="Sprechblasentext">
    <w:name w:val="Balloon Text"/>
    <w:basedOn w:val="Standard"/>
    <w:semiHidden/>
    <w:rsid w:val="0086164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9A3389"/>
    <w:pPr>
      <w:tabs>
        <w:tab w:val="center" w:pos="4536"/>
        <w:tab w:val="right" w:pos="9072"/>
      </w:tabs>
    </w:pPr>
  </w:style>
  <w:style w:type="paragraph" w:styleId="Fuzeile">
    <w:name w:val="footer"/>
    <w:link w:val="FuzeileZeichen"/>
    <w:rsid w:val="003B6CA7"/>
    <w:pPr>
      <w:tabs>
        <w:tab w:val="center" w:pos="4536"/>
        <w:tab w:val="right" w:pos="9072"/>
      </w:tabs>
    </w:pPr>
    <w:rPr>
      <w:rFonts w:ascii="Arial" w:eastAsia="Calibri" w:hAnsi="Arial"/>
      <w:sz w:val="14"/>
      <w:szCs w:val="22"/>
      <w:lang w:eastAsia="en-US"/>
    </w:rPr>
  </w:style>
  <w:style w:type="character" w:styleId="Seitenzahl">
    <w:name w:val="page number"/>
    <w:basedOn w:val="Absatzstandardschriftart"/>
    <w:rsid w:val="0086240A"/>
    <w:rPr>
      <w:rFonts w:ascii="Arial" w:hAnsi="Arial"/>
      <w:sz w:val="18"/>
    </w:rPr>
  </w:style>
  <w:style w:type="paragraph" w:customStyle="1" w:styleId="AP-01TitelseiteHaupttitel">
    <w:name w:val="AP-01_Titelseite_Haupttitel"/>
    <w:basedOn w:val="Standard"/>
    <w:next w:val="AP-02TitelseiteSubtitel"/>
    <w:autoRedefine/>
    <w:rsid w:val="002D1814"/>
    <w:pPr>
      <w:spacing w:before="440" w:after="240" w:line="440" w:lineRule="exact"/>
    </w:pPr>
    <w:rPr>
      <w:rFonts w:eastAsia="Times"/>
      <w:kern w:val="12"/>
      <w:sz w:val="36"/>
    </w:rPr>
  </w:style>
  <w:style w:type="paragraph" w:customStyle="1" w:styleId="ZHAWDepartement">
    <w:name w:val="ZHAW_Departement"/>
    <w:rsid w:val="003B6CA7"/>
    <w:pPr>
      <w:spacing w:line="270" w:lineRule="exact"/>
    </w:pPr>
    <w:rPr>
      <w:rFonts w:ascii="Arial" w:eastAsia="Calibri" w:hAnsi="Arial"/>
      <w:b/>
      <w:spacing w:val="4"/>
      <w:sz w:val="24"/>
      <w:szCs w:val="22"/>
      <w:lang w:eastAsia="en-US"/>
    </w:rPr>
  </w:style>
  <w:style w:type="paragraph" w:customStyle="1" w:styleId="ZHAWInstitut">
    <w:name w:val="ZHAW_Institut"/>
    <w:rsid w:val="003B6CA7"/>
    <w:pPr>
      <w:spacing w:line="175" w:lineRule="exact"/>
    </w:pPr>
    <w:rPr>
      <w:rFonts w:ascii="Arial" w:eastAsia="Calibri" w:hAnsi="Arial"/>
      <w:spacing w:val="4"/>
      <w:sz w:val="18"/>
      <w:szCs w:val="22"/>
      <w:lang w:eastAsia="en-US"/>
    </w:rPr>
  </w:style>
  <w:style w:type="paragraph" w:customStyle="1" w:styleId="ZHAWAbsenderinfoundAdressen">
    <w:name w:val="ZHAW_Absenderinfo und Adressen"/>
    <w:basedOn w:val="Standard"/>
    <w:rsid w:val="008A0DB2"/>
    <w:rPr>
      <w:spacing w:val="4"/>
      <w:sz w:val="14"/>
    </w:rPr>
  </w:style>
  <w:style w:type="paragraph" w:customStyle="1" w:styleId="AP-02TitelseiteSubtitel">
    <w:name w:val="AP-02_Titelseite_Subtitel"/>
    <w:basedOn w:val="AP-01TitelseiteHaupttitel"/>
    <w:qFormat/>
    <w:rsid w:val="002D1814"/>
    <w:rPr>
      <w:color w:val="808080"/>
    </w:rPr>
  </w:style>
  <w:style w:type="paragraph" w:customStyle="1" w:styleId="AP-11ContentLauftext">
    <w:name w:val="AP-11_Content_Lauftext"/>
    <w:basedOn w:val="Standard"/>
    <w:rsid w:val="002D1814"/>
    <w:pPr>
      <w:spacing w:after="120" w:line="240" w:lineRule="exact"/>
    </w:pPr>
    <w:rPr>
      <w:rFonts w:eastAsia="Times"/>
      <w:color w:val="000000"/>
      <w:kern w:val="12"/>
    </w:rPr>
  </w:style>
  <w:style w:type="paragraph" w:customStyle="1" w:styleId="AP-12ContentLeadtext">
    <w:name w:val="AP-12_Content_Leadtext"/>
    <w:basedOn w:val="AP-11ContentLauftext"/>
    <w:next w:val="Standard"/>
    <w:rsid w:val="002D1814"/>
    <w:pPr>
      <w:tabs>
        <w:tab w:val="left" w:pos="425"/>
      </w:tabs>
      <w:spacing w:after="240"/>
    </w:pPr>
    <w:rPr>
      <w:b/>
      <w:color w:val="808080"/>
    </w:rPr>
  </w:style>
  <w:style w:type="character" w:customStyle="1" w:styleId="AP-13ContentAuszeichnung1">
    <w:name w:val="AP-13_Content_Auszeichnung1"/>
    <w:basedOn w:val="Absatzstandardschriftart"/>
    <w:qFormat/>
    <w:rsid w:val="002D1814"/>
    <w:rPr>
      <w:rFonts w:ascii="Arial" w:hAnsi="Arial"/>
      <w:i/>
      <w:sz w:val="20"/>
    </w:rPr>
  </w:style>
  <w:style w:type="character" w:customStyle="1" w:styleId="AP-14ContentAuszeichnung2">
    <w:name w:val="AP-14_Content_Auszeichnung2"/>
    <w:basedOn w:val="AP-13ContentAuszeichnung1"/>
    <w:qFormat/>
    <w:rsid w:val="002D1814"/>
    <w:rPr>
      <w:rFonts w:ascii="Arial" w:hAnsi="Arial"/>
      <w:b/>
      <w:i/>
      <w:sz w:val="20"/>
    </w:rPr>
  </w:style>
  <w:style w:type="paragraph" w:customStyle="1" w:styleId="AP-15Aufz1">
    <w:name w:val="AP-15_Aufz_1"/>
    <w:qFormat/>
    <w:rsid w:val="002D1814"/>
    <w:pPr>
      <w:numPr>
        <w:numId w:val="4"/>
      </w:numPr>
      <w:tabs>
        <w:tab w:val="left" w:pos="709"/>
      </w:tabs>
      <w:spacing w:after="60" w:line="240" w:lineRule="exact"/>
      <w:outlineLvl w:val="0"/>
    </w:pPr>
    <w:rPr>
      <w:rFonts w:ascii="Arial" w:eastAsia="Times" w:hAnsi="Arial"/>
      <w:kern w:val="12"/>
      <w:lang w:val="en-US"/>
    </w:rPr>
  </w:style>
  <w:style w:type="paragraph" w:customStyle="1" w:styleId="ZHAWSeitenzahl">
    <w:name w:val="ZHAW_Seitenzahl"/>
    <w:basedOn w:val="Standard"/>
    <w:rsid w:val="002D1814"/>
    <w:pPr>
      <w:spacing w:line="240" w:lineRule="exact"/>
      <w:ind w:left="6237"/>
    </w:pPr>
    <w:rPr>
      <w:spacing w:val="4"/>
      <w:sz w:val="18"/>
    </w:rPr>
  </w:style>
  <w:style w:type="paragraph" w:customStyle="1" w:styleId="ZHAWFusszeileZFH">
    <w:name w:val="ZHAW_Fusszeile ZFH"/>
    <w:rsid w:val="003B6CA7"/>
    <w:pPr>
      <w:framePr w:wrap="around" w:vAnchor="page" w:hAnchor="page" w:x="5943" w:y="16161"/>
      <w:spacing w:line="130" w:lineRule="exact"/>
      <w:suppressOverlap/>
    </w:pPr>
    <w:rPr>
      <w:rFonts w:ascii="Arial" w:eastAsia="Calibri" w:hAnsi="Arial"/>
      <w:color w:val="999999"/>
      <w:spacing w:val="4"/>
      <w:sz w:val="12"/>
      <w:szCs w:val="22"/>
      <w:lang w:eastAsia="en-US"/>
    </w:rPr>
  </w:style>
  <w:style w:type="character" w:styleId="Kommentarzeichen">
    <w:name w:val="annotation reference"/>
    <w:basedOn w:val="Absatzstandardschriftart"/>
    <w:semiHidden/>
    <w:rsid w:val="00773024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rsid w:val="00FF0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HAWLauftextContent">
    <w:name w:val="ZHAW_Lauftext Content"/>
    <w:rsid w:val="003B6CA7"/>
    <w:pPr>
      <w:spacing w:line="240" w:lineRule="exact"/>
    </w:pPr>
    <w:rPr>
      <w:rFonts w:ascii="Arial" w:eastAsia="Calibri" w:hAnsi="Arial"/>
      <w:spacing w:val="4"/>
      <w:szCs w:val="22"/>
      <w:lang w:eastAsia="en-US"/>
    </w:rPr>
  </w:style>
  <w:style w:type="paragraph" w:customStyle="1" w:styleId="AP-16Aufz2">
    <w:name w:val="AP-16_Aufz_2"/>
    <w:basedOn w:val="AP-15Aufz1"/>
    <w:qFormat/>
    <w:rsid w:val="002D1814"/>
    <w:pPr>
      <w:numPr>
        <w:ilvl w:val="1"/>
      </w:numPr>
      <w:tabs>
        <w:tab w:val="left" w:pos="992"/>
      </w:tabs>
      <w:outlineLvl w:val="1"/>
    </w:pPr>
  </w:style>
  <w:style w:type="paragraph" w:customStyle="1" w:styleId="AP-17Aufz3">
    <w:name w:val="AP-17_Aufz_3"/>
    <w:basedOn w:val="AP-16Aufz2"/>
    <w:qFormat/>
    <w:rsid w:val="002D1814"/>
    <w:pPr>
      <w:numPr>
        <w:ilvl w:val="2"/>
      </w:numPr>
      <w:tabs>
        <w:tab w:val="clear" w:pos="992"/>
        <w:tab w:val="left" w:pos="1276"/>
      </w:tabs>
    </w:pPr>
  </w:style>
  <w:style w:type="paragraph" w:customStyle="1" w:styleId="AP-18Aufz4">
    <w:name w:val="AP-18_Aufz_4"/>
    <w:basedOn w:val="AP-17Aufz3"/>
    <w:qFormat/>
    <w:rsid w:val="002D1814"/>
    <w:pPr>
      <w:numPr>
        <w:ilvl w:val="3"/>
      </w:numPr>
      <w:tabs>
        <w:tab w:val="clear" w:pos="709"/>
        <w:tab w:val="clear" w:pos="1276"/>
        <w:tab w:val="left" w:pos="1559"/>
      </w:tabs>
      <w:outlineLvl w:val="3"/>
    </w:pPr>
  </w:style>
  <w:style w:type="paragraph" w:customStyle="1" w:styleId="AP-21ContentHaupttitel">
    <w:name w:val="AP-21_Content_Haupttitel"/>
    <w:basedOn w:val="AP-01TitelseiteHaupttitel"/>
    <w:qFormat/>
    <w:rsid w:val="002D1814"/>
  </w:style>
  <w:style w:type="paragraph" w:customStyle="1" w:styleId="AP-22ContentSubtitel1">
    <w:name w:val="AP-22_Content_Subtitel1"/>
    <w:basedOn w:val="AP-21ContentHaupttitel"/>
    <w:qFormat/>
    <w:rsid w:val="002D1814"/>
    <w:pPr>
      <w:spacing w:before="280" w:after="160" w:line="280" w:lineRule="exact"/>
    </w:pPr>
    <w:rPr>
      <w:b/>
      <w:sz w:val="24"/>
    </w:rPr>
  </w:style>
  <w:style w:type="paragraph" w:customStyle="1" w:styleId="AP-31NumTitel1">
    <w:name w:val="AP-31_Num_Titel1"/>
    <w:next w:val="Standard"/>
    <w:autoRedefine/>
    <w:rsid w:val="002D1814"/>
    <w:pPr>
      <w:numPr>
        <w:numId w:val="7"/>
      </w:numPr>
      <w:spacing w:before="440" w:after="240" w:line="440" w:lineRule="exact"/>
      <w:outlineLvl w:val="0"/>
    </w:pPr>
    <w:rPr>
      <w:rFonts w:ascii="Arial" w:eastAsia="Times" w:hAnsi="Arial"/>
      <w:kern w:val="12"/>
      <w:sz w:val="36"/>
    </w:rPr>
  </w:style>
  <w:style w:type="paragraph" w:customStyle="1" w:styleId="AP-32NumTitel2">
    <w:name w:val="AP-32_Num_Titel2"/>
    <w:basedOn w:val="AP-31NumTitel1"/>
    <w:next w:val="Standard"/>
    <w:qFormat/>
    <w:rsid w:val="002D1814"/>
    <w:pPr>
      <w:numPr>
        <w:ilvl w:val="1"/>
      </w:numPr>
      <w:spacing w:before="280" w:after="160" w:line="280" w:lineRule="exact"/>
      <w:outlineLvl w:val="1"/>
    </w:pPr>
    <w:rPr>
      <w:b/>
      <w:sz w:val="24"/>
    </w:rPr>
  </w:style>
  <w:style w:type="paragraph" w:customStyle="1" w:styleId="AP-33NumTitel3">
    <w:name w:val="AP-33_Num_Titel3"/>
    <w:basedOn w:val="AP-32NumTitel2"/>
    <w:qFormat/>
    <w:rsid w:val="002D1814"/>
    <w:pPr>
      <w:numPr>
        <w:ilvl w:val="2"/>
      </w:numPr>
      <w:outlineLvl w:val="2"/>
    </w:pPr>
    <w:rPr>
      <w:lang w:val="en-US"/>
    </w:rPr>
  </w:style>
  <w:style w:type="paragraph" w:customStyle="1" w:styleId="AP-41Tabellentitel">
    <w:name w:val="AP-41_Tabellentitel"/>
    <w:basedOn w:val="AP-11ContentLauftext"/>
    <w:rsid w:val="002D1814"/>
    <w:pPr>
      <w:spacing w:before="60" w:after="60"/>
    </w:pPr>
    <w:rPr>
      <w:b/>
      <w:bCs/>
      <w:color w:val="auto"/>
    </w:rPr>
  </w:style>
  <w:style w:type="paragraph" w:customStyle="1" w:styleId="AP-42Tabellentext">
    <w:name w:val="AP-42_Tabellentext"/>
    <w:basedOn w:val="AP-11ContentLauftext"/>
    <w:qFormat/>
    <w:rsid w:val="002D1814"/>
    <w:pPr>
      <w:spacing w:before="60" w:after="60"/>
    </w:pPr>
    <w:rPr>
      <w:color w:val="auto"/>
      <w:lang w:val="en-US"/>
    </w:rPr>
  </w:style>
  <w:style w:type="paragraph" w:customStyle="1" w:styleId="AP-91Departement">
    <w:name w:val="AP-91_Departement"/>
    <w:basedOn w:val="Standard"/>
    <w:rsid w:val="002D1814"/>
    <w:pPr>
      <w:spacing w:before="640" w:line="270" w:lineRule="exact"/>
      <w:contextualSpacing/>
    </w:pPr>
    <w:rPr>
      <w:rFonts w:eastAsia="Times"/>
      <w:b/>
      <w:spacing w:val="4"/>
      <w:kern w:val="12"/>
      <w:sz w:val="24"/>
    </w:rPr>
  </w:style>
  <w:style w:type="paragraph" w:customStyle="1" w:styleId="AP-95Fusszeile1Absenderinfo">
    <w:name w:val="AP-95_Fusszeile1_Absenderinfo"/>
    <w:basedOn w:val="Standard"/>
    <w:rsid w:val="002D1814"/>
    <w:pPr>
      <w:spacing w:line="175" w:lineRule="exact"/>
    </w:pPr>
    <w:rPr>
      <w:rFonts w:eastAsia="Times"/>
      <w:spacing w:val="4"/>
      <w:kern w:val="12"/>
      <w:sz w:val="14"/>
    </w:rPr>
  </w:style>
  <w:style w:type="paragraph" w:customStyle="1" w:styleId="AP-96FusszeileSeitenzahl">
    <w:name w:val="AP-96_Fusszeile_Seitenzahl"/>
    <w:basedOn w:val="AP-95Fusszeile1Absenderinfo"/>
    <w:qFormat/>
    <w:rsid w:val="002D1814"/>
    <w:pPr>
      <w:jc w:val="right"/>
    </w:pPr>
  </w:style>
  <w:style w:type="paragraph" w:customStyle="1" w:styleId="AP-97FusszeileZFH">
    <w:name w:val="AP-97_Fusszeile_ZFH"/>
    <w:basedOn w:val="AP-96FusszeileSeitenzahl"/>
    <w:qFormat/>
    <w:rsid w:val="006B1B59"/>
    <w:pPr>
      <w:spacing w:line="130" w:lineRule="exact"/>
      <w:jc w:val="left"/>
    </w:pPr>
    <w:rPr>
      <w:color w:val="808080"/>
      <w:sz w:val="12"/>
    </w:rPr>
  </w:style>
  <w:style w:type="character" w:customStyle="1" w:styleId="FuzeileZeichen">
    <w:name w:val="Fußzeile Zeichen"/>
    <w:link w:val="Fuzeile"/>
    <w:rsid w:val="00513E2C"/>
    <w:rPr>
      <w:rFonts w:ascii="Arial" w:eastAsia="Calibri" w:hAnsi="Arial"/>
      <w:sz w:val="14"/>
      <w:szCs w:val="22"/>
      <w:lang w:eastAsia="en-US"/>
    </w:rPr>
  </w:style>
  <w:style w:type="paragraph" w:styleId="Funotentext">
    <w:name w:val="footnote text"/>
    <w:basedOn w:val="Standard"/>
    <w:link w:val="FunotentextZeichen"/>
    <w:rsid w:val="00231294"/>
  </w:style>
  <w:style w:type="character" w:customStyle="1" w:styleId="FunotentextZeichen">
    <w:name w:val="Fußnotentext Zeichen"/>
    <w:basedOn w:val="Absatzstandardschriftart"/>
    <w:link w:val="Funotentext"/>
    <w:rsid w:val="00231294"/>
  </w:style>
  <w:style w:type="character" w:styleId="Funotenzeichen">
    <w:name w:val="footnote reference"/>
    <w:basedOn w:val="Absatzstandardschriftart"/>
    <w:rsid w:val="0023129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424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773024"/>
    <w:pPr>
      <w:spacing w:line="280" w:lineRule="exact"/>
      <w:ind w:right="11"/>
    </w:pPr>
    <w:rPr>
      <w:spacing w:val="4"/>
      <w:lang w:eastAsia="de-DE"/>
    </w:rPr>
  </w:style>
  <w:style w:type="paragraph" w:styleId="Sprechblasentext">
    <w:name w:val="Balloon Text"/>
    <w:basedOn w:val="Standard"/>
    <w:semiHidden/>
    <w:rsid w:val="0086164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9A3389"/>
    <w:pPr>
      <w:tabs>
        <w:tab w:val="center" w:pos="4536"/>
        <w:tab w:val="right" w:pos="9072"/>
      </w:tabs>
    </w:pPr>
  </w:style>
  <w:style w:type="paragraph" w:styleId="Fuzeile">
    <w:name w:val="footer"/>
    <w:link w:val="FuzeileZeichen"/>
    <w:rsid w:val="003B6CA7"/>
    <w:pPr>
      <w:tabs>
        <w:tab w:val="center" w:pos="4536"/>
        <w:tab w:val="right" w:pos="9072"/>
      </w:tabs>
    </w:pPr>
    <w:rPr>
      <w:rFonts w:ascii="Arial" w:eastAsia="Calibri" w:hAnsi="Arial"/>
      <w:sz w:val="14"/>
      <w:szCs w:val="22"/>
      <w:lang w:eastAsia="en-US"/>
    </w:rPr>
  </w:style>
  <w:style w:type="character" w:styleId="Seitenzahl">
    <w:name w:val="page number"/>
    <w:basedOn w:val="Absatzstandardschriftart"/>
    <w:rsid w:val="0086240A"/>
    <w:rPr>
      <w:rFonts w:ascii="Arial" w:hAnsi="Arial"/>
      <w:sz w:val="18"/>
    </w:rPr>
  </w:style>
  <w:style w:type="paragraph" w:customStyle="1" w:styleId="AP-01TitelseiteHaupttitel">
    <w:name w:val="AP-01_Titelseite_Haupttitel"/>
    <w:basedOn w:val="Standard"/>
    <w:next w:val="AP-02TitelseiteSubtitel"/>
    <w:autoRedefine/>
    <w:rsid w:val="002D1814"/>
    <w:pPr>
      <w:spacing w:before="440" w:after="240" w:line="440" w:lineRule="exact"/>
    </w:pPr>
    <w:rPr>
      <w:rFonts w:eastAsia="Times"/>
      <w:kern w:val="12"/>
      <w:sz w:val="36"/>
    </w:rPr>
  </w:style>
  <w:style w:type="paragraph" w:customStyle="1" w:styleId="ZHAWDepartement">
    <w:name w:val="ZHAW_Departement"/>
    <w:rsid w:val="003B6CA7"/>
    <w:pPr>
      <w:spacing w:line="270" w:lineRule="exact"/>
    </w:pPr>
    <w:rPr>
      <w:rFonts w:ascii="Arial" w:eastAsia="Calibri" w:hAnsi="Arial"/>
      <w:b/>
      <w:spacing w:val="4"/>
      <w:sz w:val="24"/>
      <w:szCs w:val="22"/>
      <w:lang w:eastAsia="en-US"/>
    </w:rPr>
  </w:style>
  <w:style w:type="paragraph" w:customStyle="1" w:styleId="ZHAWInstitut">
    <w:name w:val="ZHAW_Institut"/>
    <w:rsid w:val="003B6CA7"/>
    <w:pPr>
      <w:spacing w:line="175" w:lineRule="exact"/>
    </w:pPr>
    <w:rPr>
      <w:rFonts w:ascii="Arial" w:eastAsia="Calibri" w:hAnsi="Arial"/>
      <w:spacing w:val="4"/>
      <w:sz w:val="18"/>
      <w:szCs w:val="22"/>
      <w:lang w:eastAsia="en-US"/>
    </w:rPr>
  </w:style>
  <w:style w:type="paragraph" w:customStyle="1" w:styleId="ZHAWAbsenderinfoundAdressen">
    <w:name w:val="ZHAW_Absenderinfo und Adressen"/>
    <w:basedOn w:val="Standard"/>
    <w:rsid w:val="008A0DB2"/>
    <w:rPr>
      <w:spacing w:val="4"/>
      <w:sz w:val="14"/>
    </w:rPr>
  </w:style>
  <w:style w:type="paragraph" w:customStyle="1" w:styleId="AP-02TitelseiteSubtitel">
    <w:name w:val="AP-02_Titelseite_Subtitel"/>
    <w:basedOn w:val="AP-01TitelseiteHaupttitel"/>
    <w:qFormat/>
    <w:rsid w:val="002D1814"/>
    <w:rPr>
      <w:color w:val="808080"/>
    </w:rPr>
  </w:style>
  <w:style w:type="paragraph" w:customStyle="1" w:styleId="AP-11ContentLauftext">
    <w:name w:val="AP-11_Content_Lauftext"/>
    <w:basedOn w:val="Standard"/>
    <w:rsid w:val="002D1814"/>
    <w:pPr>
      <w:spacing w:after="120" w:line="240" w:lineRule="exact"/>
    </w:pPr>
    <w:rPr>
      <w:rFonts w:eastAsia="Times"/>
      <w:color w:val="000000"/>
      <w:kern w:val="12"/>
    </w:rPr>
  </w:style>
  <w:style w:type="paragraph" w:customStyle="1" w:styleId="AP-12ContentLeadtext">
    <w:name w:val="AP-12_Content_Leadtext"/>
    <w:basedOn w:val="AP-11ContentLauftext"/>
    <w:next w:val="Standard"/>
    <w:rsid w:val="002D1814"/>
    <w:pPr>
      <w:tabs>
        <w:tab w:val="left" w:pos="425"/>
      </w:tabs>
      <w:spacing w:after="240"/>
    </w:pPr>
    <w:rPr>
      <w:b/>
      <w:color w:val="808080"/>
    </w:rPr>
  </w:style>
  <w:style w:type="character" w:customStyle="1" w:styleId="AP-13ContentAuszeichnung1">
    <w:name w:val="AP-13_Content_Auszeichnung1"/>
    <w:basedOn w:val="Absatzstandardschriftart"/>
    <w:qFormat/>
    <w:rsid w:val="002D1814"/>
    <w:rPr>
      <w:rFonts w:ascii="Arial" w:hAnsi="Arial"/>
      <w:i/>
      <w:sz w:val="20"/>
    </w:rPr>
  </w:style>
  <w:style w:type="character" w:customStyle="1" w:styleId="AP-14ContentAuszeichnung2">
    <w:name w:val="AP-14_Content_Auszeichnung2"/>
    <w:basedOn w:val="AP-13ContentAuszeichnung1"/>
    <w:qFormat/>
    <w:rsid w:val="002D1814"/>
    <w:rPr>
      <w:rFonts w:ascii="Arial" w:hAnsi="Arial"/>
      <w:b/>
      <w:i/>
      <w:sz w:val="20"/>
    </w:rPr>
  </w:style>
  <w:style w:type="paragraph" w:customStyle="1" w:styleId="AP-15Aufz1">
    <w:name w:val="AP-15_Aufz_1"/>
    <w:qFormat/>
    <w:rsid w:val="002D1814"/>
    <w:pPr>
      <w:numPr>
        <w:numId w:val="4"/>
      </w:numPr>
      <w:tabs>
        <w:tab w:val="left" w:pos="709"/>
      </w:tabs>
      <w:spacing w:after="60" w:line="240" w:lineRule="exact"/>
      <w:outlineLvl w:val="0"/>
    </w:pPr>
    <w:rPr>
      <w:rFonts w:ascii="Arial" w:eastAsia="Times" w:hAnsi="Arial"/>
      <w:kern w:val="12"/>
      <w:lang w:val="en-US"/>
    </w:rPr>
  </w:style>
  <w:style w:type="paragraph" w:customStyle="1" w:styleId="ZHAWSeitenzahl">
    <w:name w:val="ZHAW_Seitenzahl"/>
    <w:basedOn w:val="Standard"/>
    <w:rsid w:val="002D1814"/>
    <w:pPr>
      <w:spacing w:line="240" w:lineRule="exact"/>
      <w:ind w:left="6237"/>
    </w:pPr>
    <w:rPr>
      <w:spacing w:val="4"/>
      <w:sz w:val="18"/>
    </w:rPr>
  </w:style>
  <w:style w:type="paragraph" w:customStyle="1" w:styleId="ZHAWFusszeileZFH">
    <w:name w:val="ZHAW_Fusszeile ZFH"/>
    <w:rsid w:val="003B6CA7"/>
    <w:pPr>
      <w:framePr w:wrap="around" w:vAnchor="page" w:hAnchor="page" w:x="5943" w:y="16161"/>
      <w:spacing w:line="130" w:lineRule="exact"/>
      <w:suppressOverlap/>
    </w:pPr>
    <w:rPr>
      <w:rFonts w:ascii="Arial" w:eastAsia="Calibri" w:hAnsi="Arial"/>
      <w:color w:val="999999"/>
      <w:spacing w:val="4"/>
      <w:sz w:val="12"/>
      <w:szCs w:val="22"/>
      <w:lang w:eastAsia="en-US"/>
    </w:rPr>
  </w:style>
  <w:style w:type="character" w:styleId="Kommentarzeichen">
    <w:name w:val="annotation reference"/>
    <w:basedOn w:val="Absatzstandardschriftart"/>
    <w:semiHidden/>
    <w:rsid w:val="00773024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rsid w:val="00FF0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HAWLauftextContent">
    <w:name w:val="ZHAW_Lauftext Content"/>
    <w:rsid w:val="003B6CA7"/>
    <w:pPr>
      <w:spacing w:line="240" w:lineRule="exact"/>
    </w:pPr>
    <w:rPr>
      <w:rFonts w:ascii="Arial" w:eastAsia="Calibri" w:hAnsi="Arial"/>
      <w:spacing w:val="4"/>
      <w:szCs w:val="22"/>
      <w:lang w:eastAsia="en-US"/>
    </w:rPr>
  </w:style>
  <w:style w:type="paragraph" w:customStyle="1" w:styleId="AP-16Aufz2">
    <w:name w:val="AP-16_Aufz_2"/>
    <w:basedOn w:val="AP-15Aufz1"/>
    <w:qFormat/>
    <w:rsid w:val="002D1814"/>
    <w:pPr>
      <w:numPr>
        <w:ilvl w:val="1"/>
      </w:numPr>
      <w:tabs>
        <w:tab w:val="left" w:pos="992"/>
      </w:tabs>
      <w:outlineLvl w:val="1"/>
    </w:pPr>
  </w:style>
  <w:style w:type="paragraph" w:customStyle="1" w:styleId="AP-17Aufz3">
    <w:name w:val="AP-17_Aufz_3"/>
    <w:basedOn w:val="AP-16Aufz2"/>
    <w:qFormat/>
    <w:rsid w:val="002D1814"/>
    <w:pPr>
      <w:numPr>
        <w:ilvl w:val="2"/>
      </w:numPr>
      <w:tabs>
        <w:tab w:val="clear" w:pos="992"/>
        <w:tab w:val="left" w:pos="1276"/>
      </w:tabs>
    </w:pPr>
  </w:style>
  <w:style w:type="paragraph" w:customStyle="1" w:styleId="AP-18Aufz4">
    <w:name w:val="AP-18_Aufz_4"/>
    <w:basedOn w:val="AP-17Aufz3"/>
    <w:qFormat/>
    <w:rsid w:val="002D1814"/>
    <w:pPr>
      <w:numPr>
        <w:ilvl w:val="3"/>
      </w:numPr>
      <w:tabs>
        <w:tab w:val="clear" w:pos="709"/>
        <w:tab w:val="clear" w:pos="1276"/>
        <w:tab w:val="left" w:pos="1559"/>
      </w:tabs>
      <w:outlineLvl w:val="3"/>
    </w:pPr>
  </w:style>
  <w:style w:type="paragraph" w:customStyle="1" w:styleId="AP-21ContentHaupttitel">
    <w:name w:val="AP-21_Content_Haupttitel"/>
    <w:basedOn w:val="AP-01TitelseiteHaupttitel"/>
    <w:qFormat/>
    <w:rsid w:val="002D1814"/>
  </w:style>
  <w:style w:type="paragraph" w:customStyle="1" w:styleId="AP-22ContentSubtitel1">
    <w:name w:val="AP-22_Content_Subtitel1"/>
    <w:basedOn w:val="AP-21ContentHaupttitel"/>
    <w:qFormat/>
    <w:rsid w:val="002D1814"/>
    <w:pPr>
      <w:spacing w:before="280" w:after="160" w:line="280" w:lineRule="exact"/>
    </w:pPr>
    <w:rPr>
      <w:b/>
      <w:sz w:val="24"/>
    </w:rPr>
  </w:style>
  <w:style w:type="paragraph" w:customStyle="1" w:styleId="AP-31NumTitel1">
    <w:name w:val="AP-31_Num_Titel1"/>
    <w:next w:val="Standard"/>
    <w:autoRedefine/>
    <w:rsid w:val="002D1814"/>
    <w:pPr>
      <w:numPr>
        <w:numId w:val="7"/>
      </w:numPr>
      <w:spacing w:before="440" w:after="240" w:line="440" w:lineRule="exact"/>
      <w:outlineLvl w:val="0"/>
    </w:pPr>
    <w:rPr>
      <w:rFonts w:ascii="Arial" w:eastAsia="Times" w:hAnsi="Arial"/>
      <w:kern w:val="12"/>
      <w:sz w:val="36"/>
    </w:rPr>
  </w:style>
  <w:style w:type="paragraph" w:customStyle="1" w:styleId="AP-32NumTitel2">
    <w:name w:val="AP-32_Num_Titel2"/>
    <w:basedOn w:val="AP-31NumTitel1"/>
    <w:next w:val="Standard"/>
    <w:qFormat/>
    <w:rsid w:val="002D1814"/>
    <w:pPr>
      <w:numPr>
        <w:ilvl w:val="1"/>
      </w:numPr>
      <w:spacing w:before="280" w:after="160" w:line="280" w:lineRule="exact"/>
      <w:outlineLvl w:val="1"/>
    </w:pPr>
    <w:rPr>
      <w:b/>
      <w:sz w:val="24"/>
    </w:rPr>
  </w:style>
  <w:style w:type="paragraph" w:customStyle="1" w:styleId="AP-33NumTitel3">
    <w:name w:val="AP-33_Num_Titel3"/>
    <w:basedOn w:val="AP-32NumTitel2"/>
    <w:qFormat/>
    <w:rsid w:val="002D1814"/>
    <w:pPr>
      <w:numPr>
        <w:ilvl w:val="2"/>
      </w:numPr>
      <w:outlineLvl w:val="2"/>
    </w:pPr>
    <w:rPr>
      <w:lang w:val="en-US"/>
    </w:rPr>
  </w:style>
  <w:style w:type="paragraph" w:customStyle="1" w:styleId="AP-41Tabellentitel">
    <w:name w:val="AP-41_Tabellentitel"/>
    <w:basedOn w:val="AP-11ContentLauftext"/>
    <w:rsid w:val="002D1814"/>
    <w:pPr>
      <w:spacing w:before="60" w:after="60"/>
    </w:pPr>
    <w:rPr>
      <w:b/>
      <w:bCs/>
      <w:color w:val="auto"/>
    </w:rPr>
  </w:style>
  <w:style w:type="paragraph" w:customStyle="1" w:styleId="AP-42Tabellentext">
    <w:name w:val="AP-42_Tabellentext"/>
    <w:basedOn w:val="AP-11ContentLauftext"/>
    <w:qFormat/>
    <w:rsid w:val="002D1814"/>
    <w:pPr>
      <w:spacing w:before="60" w:after="60"/>
    </w:pPr>
    <w:rPr>
      <w:color w:val="auto"/>
      <w:lang w:val="en-US"/>
    </w:rPr>
  </w:style>
  <w:style w:type="paragraph" w:customStyle="1" w:styleId="AP-91Departement">
    <w:name w:val="AP-91_Departement"/>
    <w:basedOn w:val="Standard"/>
    <w:rsid w:val="002D1814"/>
    <w:pPr>
      <w:spacing w:before="640" w:line="270" w:lineRule="exact"/>
      <w:contextualSpacing/>
    </w:pPr>
    <w:rPr>
      <w:rFonts w:eastAsia="Times"/>
      <w:b/>
      <w:spacing w:val="4"/>
      <w:kern w:val="12"/>
      <w:sz w:val="24"/>
    </w:rPr>
  </w:style>
  <w:style w:type="paragraph" w:customStyle="1" w:styleId="AP-95Fusszeile1Absenderinfo">
    <w:name w:val="AP-95_Fusszeile1_Absenderinfo"/>
    <w:basedOn w:val="Standard"/>
    <w:rsid w:val="002D1814"/>
    <w:pPr>
      <w:spacing w:line="175" w:lineRule="exact"/>
    </w:pPr>
    <w:rPr>
      <w:rFonts w:eastAsia="Times"/>
      <w:spacing w:val="4"/>
      <w:kern w:val="12"/>
      <w:sz w:val="14"/>
    </w:rPr>
  </w:style>
  <w:style w:type="paragraph" w:customStyle="1" w:styleId="AP-96FusszeileSeitenzahl">
    <w:name w:val="AP-96_Fusszeile_Seitenzahl"/>
    <w:basedOn w:val="AP-95Fusszeile1Absenderinfo"/>
    <w:qFormat/>
    <w:rsid w:val="002D1814"/>
    <w:pPr>
      <w:jc w:val="right"/>
    </w:pPr>
  </w:style>
  <w:style w:type="paragraph" w:customStyle="1" w:styleId="AP-97FusszeileZFH">
    <w:name w:val="AP-97_Fusszeile_ZFH"/>
    <w:basedOn w:val="AP-96FusszeileSeitenzahl"/>
    <w:qFormat/>
    <w:rsid w:val="006B1B59"/>
    <w:pPr>
      <w:spacing w:line="130" w:lineRule="exact"/>
      <w:jc w:val="left"/>
    </w:pPr>
    <w:rPr>
      <w:color w:val="808080"/>
      <w:sz w:val="12"/>
    </w:rPr>
  </w:style>
  <w:style w:type="character" w:customStyle="1" w:styleId="FuzeileZeichen">
    <w:name w:val="Fußzeile Zeichen"/>
    <w:link w:val="Fuzeile"/>
    <w:rsid w:val="00513E2C"/>
    <w:rPr>
      <w:rFonts w:ascii="Arial" w:eastAsia="Calibri" w:hAnsi="Arial"/>
      <w:sz w:val="14"/>
      <w:szCs w:val="22"/>
      <w:lang w:eastAsia="en-US"/>
    </w:rPr>
  </w:style>
  <w:style w:type="paragraph" w:styleId="Funotentext">
    <w:name w:val="footnote text"/>
    <w:basedOn w:val="Standard"/>
    <w:link w:val="FunotentextZeichen"/>
    <w:rsid w:val="00231294"/>
  </w:style>
  <w:style w:type="character" w:customStyle="1" w:styleId="FunotentextZeichen">
    <w:name w:val="Fußnotentext Zeichen"/>
    <w:basedOn w:val="Absatzstandardschriftart"/>
    <w:link w:val="Funotentext"/>
    <w:rsid w:val="00231294"/>
  </w:style>
  <w:style w:type="character" w:styleId="Funotenzeichen">
    <w:name w:val="footnote reference"/>
    <w:basedOn w:val="Absatzstandardschriftart"/>
    <w:rsid w:val="002312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Office\Word_Vorlagen\ZHAW-Vorlagen\Seite2%20P%20mit%20Log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4CDC6-047F-AD44-85BC-06074F72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\Office\Word_Vorlagen\ZHAW-Vorlagen\Seite2 P mit Logo.dot</Template>
  <TotalTime>0</TotalTime>
  <Pages>1</Pages>
  <Words>166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IAP</vt:lpstr>
    </vt:vector>
  </TitlesOfParts>
  <Company>HAP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IAP</dc:title>
  <dc:creator>Tanja Storrer</dc:creator>
  <cp:lastModifiedBy>Till J. Ernst</cp:lastModifiedBy>
  <cp:revision>5</cp:revision>
  <cp:lastPrinted>2013-11-25T07:09:00Z</cp:lastPrinted>
  <dcterms:created xsi:type="dcterms:W3CDTF">2013-11-19T22:18:00Z</dcterms:created>
  <dcterms:modified xsi:type="dcterms:W3CDTF">2013-11-25T07:09:00Z</dcterms:modified>
</cp:coreProperties>
</file>